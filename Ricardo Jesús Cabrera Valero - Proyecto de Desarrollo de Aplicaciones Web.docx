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0329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7F1ACA2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0D78C4A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D1C1F0A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ADFB89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3B88F4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A5D99B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3DE01A6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6F2424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6E66DB3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10B2AD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476760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F99FBA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157EFBD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594F6BB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1ECA524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2C4432A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E519160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A42F80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631EA73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3FC29AD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1BD79AE8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95E6D94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69EA28D" w14:textId="77777777" w:rsidR="00B75FD6" w:rsidRPr="003E64F2" w:rsidRDefault="00B75FD6" w:rsidP="00897393">
      <w:pPr>
        <w:rPr>
          <w:rFonts w:ascii="Verdana" w:hAnsi="Verdana"/>
          <w:sz w:val="22"/>
          <w:szCs w:val="22"/>
        </w:rPr>
      </w:pPr>
    </w:p>
    <w:p w14:paraId="3ECEE89E" w14:textId="77777777" w:rsidR="002859AC" w:rsidRPr="003E64F2" w:rsidRDefault="002859AC" w:rsidP="00897393">
      <w:pPr>
        <w:rPr>
          <w:rFonts w:ascii="Verdana" w:hAnsi="Verdana"/>
          <w:sz w:val="22"/>
          <w:szCs w:val="22"/>
        </w:rPr>
      </w:pPr>
    </w:p>
    <w:p w14:paraId="22BED6BB" w14:textId="253DB161" w:rsidR="00B75FD6" w:rsidRPr="003E64F2" w:rsidRDefault="00104A9F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>
        <w:rPr>
          <w:rFonts w:ascii="Verdana" w:hAnsi="Verdana"/>
          <w:b/>
          <w:color w:val="365F91" w:themeColor="accent1" w:themeShade="BF"/>
          <w:sz w:val="22"/>
          <w:szCs w:val="22"/>
        </w:rPr>
        <w:t>SUNSET – Tienda Online</w:t>
      </w:r>
    </w:p>
    <w:p w14:paraId="0E409BE7" w14:textId="77777777" w:rsidR="00B75FD6" w:rsidRPr="003E64F2" w:rsidRDefault="00B75FD6" w:rsidP="00897393">
      <w:pPr>
        <w:rPr>
          <w:rFonts w:ascii="Verdana" w:hAnsi="Verdana"/>
          <w:sz w:val="22"/>
          <w:szCs w:val="22"/>
        </w:rPr>
      </w:pPr>
    </w:p>
    <w:p w14:paraId="5FA9A9D5" w14:textId="77777777" w:rsidR="00B75FD6" w:rsidRPr="003E64F2" w:rsidRDefault="002859AC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2</w:t>
      </w:r>
      <w:r w:rsidR="00B75FD6"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º CFGS Desarrollo de Aplicaciones Web</w:t>
      </w:r>
    </w:p>
    <w:p w14:paraId="0AE54412" w14:textId="77777777" w:rsidR="00B75FD6" w:rsidRPr="003E64F2" w:rsidRDefault="00B75FD6" w:rsidP="00897393">
      <w:pPr>
        <w:rPr>
          <w:rFonts w:ascii="Verdana" w:hAnsi="Verdana"/>
          <w:sz w:val="22"/>
          <w:szCs w:val="22"/>
        </w:rPr>
      </w:pPr>
    </w:p>
    <w:p w14:paraId="18712B67" w14:textId="77777777" w:rsidR="00B75FD6" w:rsidRPr="003E64F2" w:rsidRDefault="00B75FD6" w:rsidP="00B75FD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ADA – ITS – Curso 201</w:t>
      </w:r>
      <w:r w:rsidR="00783B9F">
        <w:rPr>
          <w:rFonts w:ascii="Verdana" w:hAnsi="Verdana"/>
          <w:b/>
          <w:color w:val="365F91" w:themeColor="accent1" w:themeShade="BF"/>
          <w:sz w:val="22"/>
          <w:szCs w:val="22"/>
        </w:rPr>
        <w:t>8</w:t>
      </w: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/201</w:t>
      </w:r>
      <w:r w:rsidR="00783B9F">
        <w:rPr>
          <w:rFonts w:ascii="Verdana" w:hAnsi="Verdana"/>
          <w:b/>
          <w:color w:val="365F91" w:themeColor="accent1" w:themeShade="BF"/>
          <w:sz w:val="22"/>
          <w:szCs w:val="22"/>
        </w:rPr>
        <w:t>9</w:t>
      </w:r>
    </w:p>
    <w:p w14:paraId="489ABF1F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3A2E4A5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B2A8CB8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A655592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C909D00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32E3F67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E7341E4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6B3C20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927B700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13A44BC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20FBBD6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49ED7E9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0CCDF345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3FA47A7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39BA43D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44F89871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0FFD108E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7A70C178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2BB070A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C09DA94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511358B3" w14:textId="77777777" w:rsidR="00B75FD6" w:rsidRPr="003E64F2" w:rsidRDefault="00B75FD6">
      <w:pPr>
        <w:rPr>
          <w:rFonts w:ascii="Verdana" w:hAnsi="Verdana"/>
          <w:sz w:val="22"/>
          <w:szCs w:val="22"/>
        </w:rPr>
      </w:pPr>
    </w:p>
    <w:p w14:paraId="6E3EAB75" w14:textId="263F3427" w:rsidR="00B75FD6" w:rsidRPr="003E64F2" w:rsidRDefault="00104A9F" w:rsidP="00B75FD6">
      <w:pPr>
        <w:jc w:val="right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Ricardo Jesús</w:t>
      </w:r>
      <w:r w:rsidR="007F7BBC" w:rsidRPr="003E64F2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Cabrera</w:t>
      </w:r>
      <w:r w:rsidR="007F7BBC" w:rsidRPr="003E64F2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>Valero</w:t>
      </w:r>
    </w:p>
    <w:p w14:paraId="75449EF0" w14:textId="77777777" w:rsidR="00077FD7" w:rsidRPr="003E64F2" w:rsidRDefault="00077FD7" w:rsidP="00077FD7">
      <w:pPr>
        <w:jc w:val="both"/>
        <w:rPr>
          <w:rFonts w:ascii="Verdana" w:hAnsi="Verdana"/>
          <w:sz w:val="22"/>
          <w:szCs w:val="22"/>
        </w:rPr>
      </w:pPr>
    </w:p>
    <w:p w14:paraId="64924BB4" w14:textId="77777777" w:rsidR="00496950" w:rsidRPr="000314B0" w:rsidRDefault="00496950" w:rsidP="00077FD7">
      <w:pPr>
        <w:jc w:val="both"/>
        <w:rPr>
          <w:rFonts w:ascii="Verdana" w:hAnsi="Verdana"/>
          <w:sz w:val="22"/>
          <w:szCs w:val="22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106726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0B05A2" w14:textId="70783F05" w:rsidR="00404556" w:rsidRDefault="00404556" w:rsidP="00404556">
          <w:pPr>
            <w:pStyle w:val="TtuloTDC"/>
            <w:jc w:val="center"/>
          </w:pPr>
          <w:r>
            <w:t>ÍNDICE GENERAL</w:t>
          </w:r>
        </w:p>
        <w:p w14:paraId="19FF23DA" w14:textId="2B742970" w:rsidR="00710C02" w:rsidRDefault="00404556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454785" w:history="1">
            <w:r w:rsidR="00710C02" w:rsidRPr="00AD2081">
              <w:rPr>
                <w:rStyle w:val="Hipervnculo"/>
                <w:noProof/>
              </w:rPr>
              <w:t>Resumen</w:t>
            </w:r>
            <w:r w:rsidR="00710C02">
              <w:rPr>
                <w:noProof/>
                <w:webHidden/>
              </w:rPr>
              <w:tab/>
            </w:r>
            <w:r w:rsidR="00710C02">
              <w:rPr>
                <w:noProof/>
                <w:webHidden/>
              </w:rPr>
              <w:fldChar w:fldCharType="begin"/>
            </w:r>
            <w:r w:rsidR="00710C02">
              <w:rPr>
                <w:noProof/>
                <w:webHidden/>
              </w:rPr>
              <w:instrText xml:space="preserve"> PAGEREF _Toc42454785 \h </w:instrText>
            </w:r>
            <w:r w:rsidR="00710C02">
              <w:rPr>
                <w:noProof/>
                <w:webHidden/>
              </w:rPr>
            </w:r>
            <w:r w:rsidR="00710C02">
              <w:rPr>
                <w:noProof/>
                <w:webHidden/>
              </w:rPr>
              <w:fldChar w:fldCharType="separate"/>
            </w:r>
            <w:r w:rsidR="00710C02">
              <w:rPr>
                <w:noProof/>
                <w:webHidden/>
              </w:rPr>
              <w:t>5</w:t>
            </w:r>
            <w:r w:rsidR="00710C02">
              <w:rPr>
                <w:noProof/>
                <w:webHidden/>
              </w:rPr>
              <w:fldChar w:fldCharType="end"/>
            </w:r>
          </w:hyperlink>
        </w:p>
        <w:p w14:paraId="6C0F1C56" w14:textId="06A49DAA" w:rsidR="00710C02" w:rsidRDefault="00710C02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86" w:history="1">
            <w:r w:rsidRPr="00AD2081">
              <w:rPr>
                <w:rStyle w:val="Hipervnculo"/>
                <w:noProof/>
              </w:rPr>
              <w:t>Entorno Empresarial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F0DA6" w14:textId="03F6CFC6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87" w:history="1">
            <w:r w:rsidRPr="00AD2081">
              <w:rPr>
                <w:rStyle w:val="Hipervnculo"/>
                <w:noProof/>
              </w:rPr>
              <w:t>Datos Generales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B5D44" w14:textId="5F00B992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88" w:history="1">
            <w:r w:rsidRPr="00AD2081">
              <w:rPr>
                <w:rStyle w:val="Hipervnculo"/>
                <w:noProof/>
              </w:rPr>
              <w:t>Descripción del producto o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C9E0" w14:textId="3CB40A5C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89" w:history="1">
            <w:r w:rsidRPr="00AD2081">
              <w:rPr>
                <w:rStyle w:val="Hipervnculo"/>
                <w:noProof/>
              </w:rPr>
              <w:t>Estudio del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E7DDA" w14:textId="011C7AC0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0" w:history="1">
            <w:r w:rsidRPr="00AD2081">
              <w:rPr>
                <w:rStyle w:val="Hipervnculo"/>
                <w:noProof/>
              </w:rPr>
              <w:t>Plan de marketing.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EE81E" w14:textId="22E38E4D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1" w:history="1">
            <w:r w:rsidRPr="00AD2081">
              <w:rPr>
                <w:rStyle w:val="Hipervnculo"/>
                <w:noProof/>
              </w:rPr>
              <w:t>Infraestructuras.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B8B29" w14:textId="6102A243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2" w:history="1">
            <w:r w:rsidRPr="00AD2081">
              <w:rPr>
                <w:rStyle w:val="Hipervnculo"/>
                <w:noProof/>
              </w:rPr>
              <w:t>Organización y recursos humanos.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66994" w14:textId="7F06AB8C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3" w:history="1">
            <w:r w:rsidRPr="00AD2081">
              <w:rPr>
                <w:rStyle w:val="Hipervnculo"/>
                <w:noProof/>
              </w:rPr>
              <w:t>Seguridad y salud laboral. Tabla de evaluación de prevención de riesgos ergonómicos y psicosociales.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29C1" w14:textId="0DE2CC31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4" w:history="1">
            <w:r w:rsidRPr="00AD2081">
              <w:rPr>
                <w:rStyle w:val="Hipervnculo"/>
                <w:noProof/>
              </w:rPr>
              <w:t>Valoración final.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CCE6" w14:textId="3346A72A" w:rsidR="00710C02" w:rsidRDefault="00710C02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5" w:history="1">
            <w:r w:rsidRPr="00AD2081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49BB" w14:textId="4D3B411F" w:rsidR="00710C02" w:rsidRDefault="00710C02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6" w:history="1">
            <w:r w:rsidRPr="00AD2081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54AEC" w14:textId="17A12C62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7" w:history="1">
            <w:r w:rsidRPr="00AD2081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81E38" w14:textId="7EDD027E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8" w:history="1">
            <w:r w:rsidRPr="00AD2081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C260F" w14:textId="487CD572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799" w:history="1">
            <w:r w:rsidRPr="00AD2081">
              <w:rPr>
                <w:rStyle w:val="Hipervnculo"/>
                <w:noProof/>
              </w:rPr>
              <w:t>Estudio de viabilidad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CCD84" w14:textId="6F81B538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0" w:history="1">
            <w:r w:rsidRPr="00AD2081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000A" w14:textId="053E1A83" w:rsidR="00710C02" w:rsidRDefault="00710C02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1" w:history="1">
            <w:r w:rsidRPr="00AD2081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7D96" w14:textId="5DF1F45A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2" w:history="1">
            <w:r w:rsidRPr="00AD2081">
              <w:rPr>
                <w:rStyle w:val="Hipervnculo"/>
                <w:noProof/>
                <w:lang w:eastAsia="en-US"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1CA5E" w14:textId="172304FF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3" w:history="1">
            <w:r w:rsidRPr="00AD2081">
              <w:rPr>
                <w:rStyle w:val="Hipervnculo"/>
                <w:noProof/>
                <w:lang w:eastAsia="en-US"/>
              </w:rPr>
              <w:t>Descripción aplicación cliente – servidor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D610C" w14:textId="3673662E" w:rsidR="00710C02" w:rsidRDefault="00710C02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4" w:history="1">
            <w:r w:rsidRPr="00AD2081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EE96" w14:textId="2B5CFF5B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5" w:history="1">
            <w:r w:rsidRPr="00AD2081">
              <w:rPr>
                <w:rStyle w:val="Hipervnculo"/>
                <w:noProof/>
                <w:lang w:eastAsia="en-US"/>
              </w:rPr>
              <w:t>Definición de identificadores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DD98B" w14:textId="6DF05BE2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6" w:history="1">
            <w:r w:rsidRPr="00AD2081">
              <w:rPr>
                <w:rStyle w:val="Hipervnculo"/>
                <w:noProof/>
                <w:lang w:eastAsia="en-US"/>
              </w:rPr>
              <w:t>Evaluación de incidencias, solución y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F764D" w14:textId="00F6770E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7" w:history="1">
            <w:r w:rsidRPr="00AD2081">
              <w:rPr>
                <w:rStyle w:val="Hipervnculo"/>
                <w:noProof/>
                <w:lang w:eastAsia="en-US"/>
              </w:rPr>
              <w:t>Gestión de posibles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A226C" w14:textId="17B75FD7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8" w:history="1">
            <w:r w:rsidRPr="00AD2081">
              <w:rPr>
                <w:rStyle w:val="Hipervnculo"/>
                <w:noProof/>
                <w:lang w:eastAsia="en-US"/>
              </w:rPr>
              <w:t>Elaboración de la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7306D" w14:textId="5F768242" w:rsidR="00710C02" w:rsidRDefault="00710C02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09" w:history="1">
            <w:r w:rsidRPr="00AD2081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978FF" w14:textId="14DB0142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10" w:history="1">
            <w:r w:rsidRPr="00AD2081">
              <w:rPr>
                <w:rStyle w:val="Hipervnculo"/>
                <w:noProof/>
                <w:lang w:eastAsia="en-US"/>
              </w:rPr>
              <w:t>Objetivos conseguidos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3BFB5" w14:textId="0D8D588F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11" w:history="1">
            <w:r w:rsidRPr="00AD2081">
              <w:rPr>
                <w:rStyle w:val="Hipervnculo"/>
                <w:noProof/>
                <w:lang w:eastAsia="en-US"/>
              </w:rPr>
              <w:t>Objetivos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E39E7" w14:textId="243EBA0D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12" w:history="1">
            <w:r w:rsidRPr="00AD2081">
              <w:rPr>
                <w:rStyle w:val="Hipervnculo"/>
                <w:noProof/>
                <w:lang w:eastAsia="en-US"/>
              </w:rPr>
              <w:t>Posibles líneas de actuación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F020C4" w14:textId="5C185917" w:rsidR="00710C02" w:rsidRDefault="00710C02">
          <w:pPr>
            <w:pStyle w:val="TDC2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13" w:history="1">
            <w:r w:rsidRPr="00AD2081">
              <w:rPr>
                <w:rStyle w:val="Hipervnculo"/>
                <w:noProof/>
                <w:lang w:eastAsia="en-US"/>
              </w:rPr>
              <w:t>Valoración personal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5F4D8" w14:textId="24B27595" w:rsidR="00710C02" w:rsidRDefault="00710C02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454814" w:history="1">
            <w:r w:rsidRPr="00AD2081">
              <w:rPr>
                <w:rStyle w:val="Hipervnculo"/>
                <w:rFonts w:ascii="Verdana" w:hAnsi="Verdana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_Toc42454814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3E121" w14:textId="042EBCD8" w:rsidR="00404556" w:rsidRDefault="00404556">
          <w:r>
            <w:rPr>
              <w:b/>
              <w:bCs/>
            </w:rPr>
            <w:fldChar w:fldCharType="end"/>
          </w:r>
        </w:p>
      </w:sdtContent>
    </w:sdt>
    <w:p w14:paraId="360F7F23" w14:textId="236C5C0B" w:rsidR="00077FD7" w:rsidRPr="00404556" w:rsidRDefault="00077FD7" w:rsidP="00404556">
      <w:pPr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0314B0">
        <w:rPr>
          <w:rFonts w:ascii="Verdana" w:hAnsi="Verdana"/>
          <w:sz w:val="22"/>
          <w:szCs w:val="22"/>
        </w:rPr>
        <w:br w:type="page"/>
      </w:r>
    </w:p>
    <w:p w14:paraId="0B8D31F7" w14:textId="77777777" w:rsidR="00A84D83" w:rsidRPr="003E64F2" w:rsidRDefault="00A84D83" w:rsidP="000162D3">
      <w:pPr>
        <w:jc w:val="both"/>
        <w:rPr>
          <w:rFonts w:ascii="Verdana" w:hAnsi="Verdana"/>
          <w:sz w:val="22"/>
          <w:szCs w:val="22"/>
        </w:rPr>
      </w:pPr>
    </w:p>
    <w:p w14:paraId="42C298D0" w14:textId="77777777" w:rsidR="00496950" w:rsidRPr="003E64F2" w:rsidRDefault="00496950" w:rsidP="000162D3">
      <w:pPr>
        <w:jc w:val="both"/>
        <w:rPr>
          <w:rFonts w:ascii="Verdana" w:hAnsi="Verdana"/>
          <w:sz w:val="22"/>
          <w:szCs w:val="22"/>
        </w:rPr>
      </w:pPr>
    </w:p>
    <w:p w14:paraId="3E6D335D" w14:textId="77777777" w:rsidR="00A84D83" w:rsidRPr="003E64F2" w:rsidRDefault="00897393" w:rsidP="00A84D83">
      <w:pPr>
        <w:pStyle w:val="Tabladeilustraciones"/>
        <w:tabs>
          <w:tab w:val="right" w:leader="dot" w:pos="9060"/>
        </w:tabs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Índice de ilustraciones</w:t>
      </w:r>
    </w:p>
    <w:p w14:paraId="7E583B6A" w14:textId="77777777" w:rsidR="00A84D83" w:rsidRPr="003E64F2" w:rsidRDefault="00A84D83" w:rsidP="00077FD7">
      <w:pPr>
        <w:pStyle w:val="Tabladeilustraciones"/>
        <w:tabs>
          <w:tab w:val="right" w:leader="dot" w:pos="9060"/>
        </w:tabs>
        <w:jc w:val="both"/>
        <w:rPr>
          <w:rFonts w:ascii="Verdana" w:hAnsi="Verdana"/>
          <w:sz w:val="22"/>
          <w:szCs w:val="22"/>
        </w:rPr>
      </w:pPr>
    </w:p>
    <w:p w14:paraId="19EC6066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5EF38C0A" w14:textId="29860B74" w:rsidR="00B3294A" w:rsidRDefault="0044190C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begin"/>
      </w:r>
      <w:r w:rsidR="004F20C0" w:rsidRPr="003E64F2">
        <w:rPr>
          <w:rFonts w:ascii="Verdana" w:hAnsi="Verdana"/>
          <w:sz w:val="22"/>
          <w:szCs w:val="22"/>
        </w:rPr>
        <w:instrText xml:space="preserve"> TOC \h \z \c "Ilustración" </w:instrText>
      </w:r>
      <w:r w:rsidRPr="003E64F2">
        <w:rPr>
          <w:rFonts w:ascii="Verdana" w:hAnsi="Verdana"/>
          <w:sz w:val="22"/>
          <w:szCs w:val="22"/>
        </w:rPr>
        <w:fldChar w:fldCharType="separate"/>
      </w:r>
      <w:hyperlink w:anchor="_Toc42455112" w:history="1">
        <w:r w:rsidR="00B3294A" w:rsidRPr="002C6D2B">
          <w:rPr>
            <w:rStyle w:val="Hipervnculo"/>
            <w:noProof/>
          </w:rPr>
          <w:t>Ilustración 1: Logotipo de la marca</w:t>
        </w:r>
        <w:r w:rsidR="00B3294A">
          <w:rPr>
            <w:noProof/>
            <w:webHidden/>
          </w:rPr>
          <w:tab/>
        </w:r>
        <w:r w:rsidR="00B3294A">
          <w:rPr>
            <w:noProof/>
            <w:webHidden/>
          </w:rPr>
          <w:fldChar w:fldCharType="begin"/>
        </w:r>
        <w:r w:rsidR="00B3294A">
          <w:rPr>
            <w:noProof/>
            <w:webHidden/>
          </w:rPr>
          <w:instrText xml:space="preserve"> PAGEREF _Toc42455112 \h </w:instrText>
        </w:r>
        <w:r w:rsidR="00B3294A">
          <w:rPr>
            <w:noProof/>
            <w:webHidden/>
          </w:rPr>
        </w:r>
        <w:r w:rsidR="00B3294A">
          <w:rPr>
            <w:noProof/>
            <w:webHidden/>
          </w:rPr>
          <w:fldChar w:fldCharType="separate"/>
        </w:r>
        <w:r w:rsidR="00B3294A">
          <w:rPr>
            <w:noProof/>
            <w:webHidden/>
          </w:rPr>
          <w:t>11</w:t>
        </w:r>
        <w:r w:rsidR="00B3294A">
          <w:rPr>
            <w:noProof/>
            <w:webHidden/>
          </w:rPr>
          <w:fldChar w:fldCharType="end"/>
        </w:r>
      </w:hyperlink>
    </w:p>
    <w:p w14:paraId="40505312" w14:textId="74335138" w:rsidR="00B3294A" w:rsidRDefault="00B3294A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55113" w:history="1">
        <w:r w:rsidRPr="002C6D2B">
          <w:rPr>
            <w:rStyle w:val="Hipervnculo"/>
            <w:noProof/>
          </w:rPr>
          <w:t>Ilustración 2: Organigrama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_Toc42455113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48FA18B" w14:textId="6F1C3740" w:rsidR="00B3294A" w:rsidRDefault="00B3294A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55114" w:history="1">
        <w:r w:rsidRPr="002C6D2B">
          <w:rPr>
            <w:rStyle w:val="Hipervnculo"/>
            <w:noProof/>
          </w:rPr>
          <w:t>Ilustración 3: Diagrama de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_Toc42455114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53540B0" w14:textId="594127D1" w:rsidR="00B3294A" w:rsidRDefault="00B3294A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55115" w:history="1">
        <w:r w:rsidRPr="002C6D2B">
          <w:rPr>
            <w:rStyle w:val="Hipervnculo"/>
            <w:noProof/>
          </w:rPr>
          <w:t>Ilustración 4: Modelo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_Toc42455115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FF8F0F" w14:textId="1BE0AFF3" w:rsidR="00B3294A" w:rsidRDefault="00B3294A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55116" w:history="1">
        <w:r w:rsidRPr="002C6D2B">
          <w:rPr>
            <w:rStyle w:val="Hipervnculo"/>
            <w:rFonts w:ascii="Verdana" w:hAnsi="Verdana"/>
            <w:noProof/>
          </w:rPr>
          <w:t>Ilustración 5: Esquema de trabajo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_Toc42455116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6A0537" w14:textId="651FF44F" w:rsidR="00897393" w:rsidRPr="003E64F2" w:rsidRDefault="0044190C" w:rsidP="003E64F2">
      <w:pPr>
        <w:jc w:val="both"/>
        <w:rPr>
          <w:rFonts w:ascii="Verdana" w:hAnsi="Verdana"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end"/>
      </w:r>
      <w:r w:rsidR="00897393" w:rsidRPr="003E64F2">
        <w:rPr>
          <w:rFonts w:ascii="Verdana" w:hAnsi="Verdana"/>
          <w:sz w:val="22"/>
          <w:szCs w:val="22"/>
        </w:rPr>
        <w:br w:type="page"/>
      </w:r>
    </w:p>
    <w:p w14:paraId="4D56D5CA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175472D0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1DC55388" w14:textId="77777777" w:rsidR="00897393" w:rsidRPr="003E64F2" w:rsidRDefault="00897393" w:rsidP="00897393">
      <w:pPr>
        <w:pStyle w:val="Tabladeilustraciones"/>
        <w:tabs>
          <w:tab w:val="right" w:leader="dot" w:pos="9060"/>
        </w:tabs>
        <w:jc w:val="center"/>
        <w:rPr>
          <w:rFonts w:ascii="Verdana" w:hAnsi="Verdana"/>
          <w:b/>
          <w:color w:val="365F91" w:themeColor="accent1" w:themeShade="BF"/>
          <w:sz w:val="22"/>
          <w:szCs w:val="22"/>
        </w:rPr>
      </w:pPr>
      <w:r w:rsidRPr="003E64F2">
        <w:rPr>
          <w:rFonts w:ascii="Verdana" w:hAnsi="Verdana"/>
          <w:b/>
          <w:color w:val="365F91" w:themeColor="accent1" w:themeShade="BF"/>
          <w:sz w:val="22"/>
          <w:szCs w:val="22"/>
        </w:rPr>
        <w:t>Índice de tablas</w:t>
      </w:r>
    </w:p>
    <w:p w14:paraId="36224433" w14:textId="77777777" w:rsidR="00897393" w:rsidRPr="003E64F2" w:rsidRDefault="00897393" w:rsidP="00897393">
      <w:pPr>
        <w:pStyle w:val="Tabladeilustraciones"/>
        <w:tabs>
          <w:tab w:val="right" w:leader="dot" w:pos="9060"/>
        </w:tabs>
        <w:jc w:val="both"/>
        <w:rPr>
          <w:rFonts w:ascii="Verdana" w:hAnsi="Verdana"/>
          <w:sz w:val="22"/>
          <w:szCs w:val="22"/>
        </w:rPr>
      </w:pPr>
    </w:p>
    <w:p w14:paraId="5B9F306B" w14:textId="77777777" w:rsidR="00897393" w:rsidRPr="003E64F2" w:rsidRDefault="00897393" w:rsidP="00897393">
      <w:pPr>
        <w:jc w:val="both"/>
        <w:rPr>
          <w:rFonts w:ascii="Verdana" w:hAnsi="Verdana"/>
          <w:sz w:val="22"/>
          <w:szCs w:val="22"/>
        </w:rPr>
      </w:pPr>
    </w:p>
    <w:p w14:paraId="53BA8DB1" w14:textId="20511B00" w:rsidR="00B3294A" w:rsidRDefault="0044190C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begin"/>
      </w:r>
      <w:r w:rsidR="003E64F2" w:rsidRPr="003E64F2">
        <w:rPr>
          <w:rFonts w:ascii="Verdana" w:hAnsi="Verdana"/>
          <w:sz w:val="22"/>
          <w:szCs w:val="22"/>
        </w:rPr>
        <w:instrText xml:space="preserve"> TOC \h \z \c "Tabla" </w:instrText>
      </w:r>
      <w:r w:rsidRPr="003E64F2">
        <w:rPr>
          <w:rFonts w:ascii="Verdana" w:hAnsi="Verdana"/>
          <w:sz w:val="22"/>
          <w:szCs w:val="22"/>
        </w:rPr>
        <w:fldChar w:fldCharType="separate"/>
      </w:r>
      <w:hyperlink w:anchor="_Toc42455120" w:history="1">
        <w:r w:rsidR="00B3294A" w:rsidRPr="00C81C4E">
          <w:rPr>
            <w:rStyle w:val="Hipervnculo"/>
            <w:noProof/>
          </w:rPr>
          <w:t>Tabla 1: Remuneración</w:t>
        </w:r>
        <w:r w:rsidR="00B3294A">
          <w:rPr>
            <w:noProof/>
            <w:webHidden/>
          </w:rPr>
          <w:tab/>
        </w:r>
        <w:r w:rsidR="00B3294A">
          <w:rPr>
            <w:noProof/>
            <w:webHidden/>
          </w:rPr>
          <w:fldChar w:fldCharType="begin"/>
        </w:r>
        <w:r w:rsidR="00B3294A">
          <w:rPr>
            <w:noProof/>
            <w:webHidden/>
          </w:rPr>
          <w:instrText xml:space="preserve"> PAGEREF _Toc42455120 \h </w:instrText>
        </w:r>
        <w:r w:rsidR="00B3294A">
          <w:rPr>
            <w:noProof/>
            <w:webHidden/>
          </w:rPr>
        </w:r>
        <w:r w:rsidR="00B3294A">
          <w:rPr>
            <w:noProof/>
            <w:webHidden/>
          </w:rPr>
          <w:fldChar w:fldCharType="separate"/>
        </w:r>
        <w:r w:rsidR="00B3294A">
          <w:rPr>
            <w:noProof/>
            <w:webHidden/>
          </w:rPr>
          <w:t>13</w:t>
        </w:r>
        <w:r w:rsidR="00B3294A">
          <w:rPr>
            <w:noProof/>
            <w:webHidden/>
          </w:rPr>
          <w:fldChar w:fldCharType="end"/>
        </w:r>
      </w:hyperlink>
    </w:p>
    <w:p w14:paraId="36DA9519" w14:textId="71E9995B" w:rsidR="00B3294A" w:rsidRDefault="00B3294A">
      <w:pPr>
        <w:pStyle w:val="Tabladeilustracione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455121" w:history="1">
        <w:r w:rsidRPr="00C81C4E">
          <w:rPr>
            <w:rStyle w:val="Hipervnculo"/>
            <w:rFonts w:ascii="Verdana" w:hAnsi="Verdana"/>
            <w:noProof/>
          </w:rPr>
          <w:t>Tabla 2: 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4FDBD86" w14:textId="7A969E32" w:rsidR="00077FD7" w:rsidRPr="003E64F2" w:rsidRDefault="0044190C" w:rsidP="00897393">
      <w:pPr>
        <w:jc w:val="both"/>
        <w:rPr>
          <w:rFonts w:ascii="Verdana" w:hAnsi="Verdana"/>
          <w:sz w:val="22"/>
          <w:szCs w:val="22"/>
        </w:rPr>
      </w:pPr>
      <w:r w:rsidRPr="003E64F2">
        <w:rPr>
          <w:rFonts w:ascii="Verdana" w:hAnsi="Verdana"/>
          <w:sz w:val="22"/>
          <w:szCs w:val="22"/>
        </w:rPr>
        <w:fldChar w:fldCharType="end"/>
      </w:r>
      <w:r w:rsidR="00077FD7" w:rsidRPr="003E64F2">
        <w:rPr>
          <w:rFonts w:ascii="Verdana" w:hAnsi="Verdana"/>
          <w:sz w:val="22"/>
          <w:szCs w:val="22"/>
        </w:rPr>
        <w:br w:type="page"/>
      </w:r>
    </w:p>
    <w:p w14:paraId="155C822B" w14:textId="77777777" w:rsidR="00A84D83" w:rsidRPr="003E64F2" w:rsidRDefault="00A84D83" w:rsidP="000162D3">
      <w:pPr>
        <w:jc w:val="both"/>
        <w:rPr>
          <w:rFonts w:ascii="Verdana" w:hAnsi="Verdana"/>
          <w:sz w:val="22"/>
          <w:szCs w:val="22"/>
        </w:rPr>
      </w:pPr>
    </w:p>
    <w:p w14:paraId="18FA5FD9" w14:textId="77777777" w:rsidR="00496950" w:rsidRPr="003E64F2" w:rsidRDefault="00496950" w:rsidP="000162D3">
      <w:pPr>
        <w:jc w:val="both"/>
        <w:rPr>
          <w:rFonts w:ascii="Verdana" w:hAnsi="Verdana"/>
          <w:sz w:val="22"/>
          <w:szCs w:val="22"/>
        </w:rPr>
      </w:pPr>
    </w:p>
    <w:p w14:paraId="583BD276" w14:textId="01EAF1DA" w:rsidR="007A1C08" w:rsidRPr="003E64F2" w:rsidRDefault="00104A9F" w:rsidP="00404556">
      <w:pPr>
        <w:pStyle w:val="Ttulo1"/>
      </w:pPr>
      <w:bookmarkStart w:id="0" w:name="_Toc42454785"/>
      <w:r>
        <w:t>Resumen</w:t>
      </w:r>
      <w:bookmarkEnd w:id="0"/>
      <w:r w:rsidR="0044190C" w:rsidRPr="003E64F2">
        <w:fldChar w:fldCharType="begin"/>
      </w:r>
      <w:r w:rsidR="00B75FD6" w:rsidRPr="003E64F2">
        <w:instrText xml:space="preserve"> XE "1. Estructura" </w:instrText>
      </w:r>
      <w:r w:rsidR="0044190C" w:rsidRPr="003E64F2">
        <w:fldChar w:fldCharType="end"/>
      </w:r>
    </w:p>
    <w:p w14:paraId="0A05CF6A" w14:textId="77777777" w:rsidR="007A1C08" w:rsidRPr="003E64F2" w:rsidRDefault="007A1C08" w:rsidP="00E66987">
      <w:pPr>
        <w:jc w:val="both"/>
        <w:rPr>
          <w:rFonts w:ascii="Verdana" w:hAnsi="Verdana"/>
          <w:sz w:val="22"/>
          <w:szCs w:val="22"/>
        </w:rPr>
      </w:pPr>
    </w:p>
    <w:p w14:paraId="1A81D155" w14:textId="646DA6DD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proyecto trata sobre una aplicación web de tipo tienda de venta online.</w:t>
      </w:r>
    </w:p>
    <w:p w14:paraId="5DA75EA0" w14:textId="7EA87AB5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Está desarrollado por completo en el lenguaje PHP por la parte Back-end y HTML/CSS en la parte Front-end.</w:t>
      </w:r>
    </w:p>
    <w:p w14:paraId="20785F27" w14:textId="0F9B03AC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El proyecto es una tienda online de venta de ropa al público, con la </w:t>
      </w:r>
      <w:r w:rsidR="008F6223">
        <w:rPr>
          <w:rFonts w:ascii="Verdana" w:hAnsi="Verdana"/>
          <w:sz w:val="22"/>
          <w:szCs w:val="22"/>
        </w:rPr>
        <w:t>cual</w:t>
      </w:r>
      <w:r>
        <w:rPr>
          <w:rFonts w:ascii="Verdana" w:hAnsi="Verdana"/>
          <w:sz w:val="22"/>
          <w:szCs w:val="22"/>
        </w:rPr>
        <w:t xml:space="preserve"> los usuarios pueden adquirir distintas prendas a un precio muy económico.</w:t>
      </w:r>
    </w:p>
    <w:p w14:paraId="7EF6F101" w14:textId="1853B6AE" w:rsidR="00F8251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idea de este proyecto se basa en llegar a acuerdos con grandes firmas ya reconocidas por el público y poder vender sus prendas a un precio más económico a modo de oferta flash, con lo cual los productos varían de manera muy rápida en la web, provocando así mayor tráfico y visitas en la misma.</w:t>
      </w:r>
    </w:p>
    <w:p w14:paraId="5E93ECA1" w14:textId="73EB2C10" w:rsidR="00F82512" w:rsidRPr="003E64F2" w:rsidRDefault="00F82512" w:rsidP="00F82512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web consta con roles de usuarios para así cada usuario tiene una labor en la misma.</w:t>
      </w:r>
    </w:p>
    <w:p w14:paraId="36C02591" w14:textId="77777777" w:rsidR="007A1C08" w:rsidRPr="003E64F2" w:rsidRDefault="007A1C08" w:rsidP="00E66987">
      <w:pPr>
        <w:jc w:val="both"/>
        <w:rPr>
          <w:rFonts w:ascii="Verdana" w:hAnsi="Verdana"/>
          <w:sz w:val="22"/>
          <w:szCs w:val="22"/>
        </w:rPr>
      </w:pPr>
    </w:p>
    <w:p w14:paraId="046E061E" w14:textId="77777777" w:rsidR="00C93239" w:rsidRPr="003E64F2" w:rsidRDefault="00C93239" w:rsidP="00E81D63">
      <w:pPr>
        <w:jc w:val="both"/>
        <w:rPr>
          <w:rFonts w:ascii="Verdana" w:hAnsi="Verdana"/>
          <w:sz w:val="22"/>
          <w:szCs w:val="22"/>
        </w:rPr>
      </w:pPr>
    </w:p>
    <w:p w14:paraId="0BED6998" w14:textId="6483F324" w:rsidR="007A1C08" w:rsidRPr="00F82512" w:rsidRDefault="007A1C08" w:rsidP="00A347E1">
      <w:pPr>
        <w:pStyle w:val="Ttulo1"/>
        <w:jc w:val="both"/>
      </w:pPr>
      <w:bookmarkStart w:id="1" w:name="_Toc42454786"/>
      <w:r w:rsidRPr="00F82512">
        <w:t>En</w:t>
      </w:r>
      <w:r w:rsidR="00F82512">
        <w:t>torno Empresarial</w:t>
      </w:r>
      <w:bookmarkEnd w:id="1"/>
      <w:r w:rsidR="0044190C" w:rsidRPr="00F82512">
        <w:fldChar w:fldCharType="begin"/>
      </w:r>
      <w:r w:rsidR="00B75FD6" w:rsidRPr="00F82512">
        <w:instrText xml:space="preserve"> XE "</w:instrText>
      </w:r>
      <w:r w:rsidR="00897393" w:rsidRPr="00F82512">
        <w:instrText>2</w:instrText>
      </w:r>
      <w:r w:rsidR="00B75FD6" w:rsidRPr="00F82512">
        <w:instrText xml:space="preserve">. Entrega y defensa" </w:instrText>
      </w:r>
      <w:r w:rsidR="0044190C" w:rsidRPr="00F82512">
        <w:fldChar w:fldCharType="end"/>
      </w:r>
    </w:p>
    <w:p w14:paraId="2611C12D" w14:textId="10C4CB38" w:rsidR="00557123" w:rsidRDefault="00557123" w:rsidP="00A347E1">
      <w:pPr>
        <w:pStyle w:val="Ttulo2"/>
        <w:jc w:val="both"/>
      </w:pPr>
    </w:p>
    <w:p w14:paraId="124D33C4" w14:textId="1531C98B" w:rsidR="00F82512" w:rsidRPr="00643937" w:rsidRDefault="00F82512" w:rsidP="00A347E1">
      <w:pPr>
        <w:pStyle w:val="Ttulo2"/>
        <w:jc w:val="both"/>
      </w:pPr>
      <w:bookmarkStart w:id="2" w:name="_Toc42454787"/>
      <w:r w:rsidRPr="00643937">
        <w:t>Datos Generales</w:t>
      </w:r>
      <w:bookmarkEnd w:id="2"/>
    </w:p>
    <w:p w14:paraId="137C97DF" w14:textId="77777777" w:rsidR="002653BC" w:rsidRDefault="002653BC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56EAA8F4" w14:textId="7A7E3A29" w:rsidR="002653BC" w:rsidRPr="00404556" w:rsidRDefault="002653BC" w:rsidP="00A347E1">
      <w:pPr>
        <w:pStyle w:val="Prrafodelista"/>
        <w:numPr>
          <w:ilvl w:val="0"/>
          <w:numId w:val="19"/>
        </w:numPr>
        <w:jc w:val="both"/>
        <w:rPr>
          <w:rStyle w:val="Referenciasutil"/>
        </w:rPr>
      </w:pPr>
      <w:r w:rsidRPr="00404556">
        <w:rPr>
          <w:rStyle w:val="Referenciasutil"/>
        </w:rPr>
        <w:t>Datos de los promotores.</w:t>
      </w:r>
    </w:p>
    <w:p w14:paraId="578A2377" w14:textId="77777777" w:rsidR="002653BC" w:rsidRDefault="002653BC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0ECD2E38" w14:textId="1DF5E9A0" w:rsidR="002653BC" w:rsidRDefault="00753C5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promotor es un</w:t>
      </w:r>
      <w:r w:rsidR="002653BC">
        <w:rPr>
          <w:rFonts w:ascii="Verdana" w:hAnsi="Verdana"/>
          <w:sz w:val="22"/>
          <w:szCs w:val="22"/>
        </w:rPr>
        <w:t xml:space="preserve"> joven emprendedor estudiante de Desarrollo de Aplicaciones Web, cuyo objetivo es la elaboración de </w:t>
      </w:r>
      <w:r>
        <w:rPr>
          <w:rFonts w:ascii="Verdana" w:hAnsi="Verdana"/>
          <w:sz w:val="22"/>
          <w:szCs w:val="22"/>
        </w:rPr>
        <w:t>su</w:t>
      </w:r>
      <w:r w:rsidR="002653BC">
        <w:rPr>
          <w:rFonts w:ascii="Verdana" w:hAnsi="Verdana"/>
          <w:sz w:val="22"/>
          <w:szCs w:val="22"/>
        </w:rPr>
        <w:t xml:space="preserve"> propio proyecto empresarial.</w:t>
      </w:r>
    </w:p>
    <w:p w14:paraId="0B1D99F2" w14:textId="77777777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2C9AD40" w14:textId="7BAB475D" w:rsidR="002653BC" w:rsidRDefault="002653BC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Dada </w:t>
      </w:r>
      <w:r w:rsidR="00753C55">
        <w:rPr>
          <w:rFonts w:ascii="Verdana" w:hAnsi="Verdana"/>
          <w:sz w:val="22"/>
          <w:szCs w:val="22"/>
        </w:rPr>
        <w:t>su</w:t>
      </w:r>
      <w:r>
        <w:rPr>
          <w:rFonts w:ascii="Verdana" w:hAnsi="Verdana"/>
          <w:sz w:val="22"/>
          <w:szCs w:val="22"/>
        </w:rPr>
        <w:t xml:space="preserve"> titulación técnica en Desarrollo de Aplicaciones Web, </w:t>
      </w:r>
      <w:r w:rsidR="00753C55">
        <w:rPr>
          <w:rFonts w:ascii="Verdana" w:hAnsi="Verdana"/>
          <w:sz w:val="22"/>
          <w:szCs w:val="22"/>
        </w:rPr>
        <w:t>su</w:t>
      </w:r>
      <w:r>
        <w:rPr>
          <w:rFonts w:ascii="Verdana" w:hAnsi="Verdana"/>
          <w:sz w:val="22"/>
          <w:szCs w:val="22"/>
        </w:rPr>
        <w:t xml:space="preserve"> labor en la empresa será coordinar, gestionar y comercializar los productos por todo el territorio nacional, también </w:t>
      </w:r>
      <w:r w:rsidR="00753C55">
        <w:rPr>
          <w:rFonts w:ascii="Verdana" w:hAnsi="Verdana"/>
          <w:sz w:val="22"/>
          <w:szCs w:val="22"/>
        </w:rPr>
        <w:t>se</w:t>
      </w:r>
      <w:r>
        <w:rPr>
          <w:rFonts w:ascii="Verdana" w:hAnsi="Verdana"/>
          <w:sz w:val="22"/>
          <w:szCs w:val="22"/>
        </w:rPr>
        <w:t xml:space="preserve"> ocupar</w:t>
      </w:r>
      <w:r w:rsidR="00753C55">
        <w:rPr>
          <w:rFonts w:ascii="Verdana" w:hAnsi="Verdana"/>
          <w:sz w:val="22"/>
          <w:szCs w:val="22"/>
        </w:rPr>
        <w:t>á</w:t>
      </w:r>
      <w:r>
        <w:rPr>
          <w:rFonts w:ascii="Verdana" w:hAnsi="Verdana"/>
          <w:sz w:val="22"/>
          <w:szCs w:val="22"/>
        </w:rPr>
        <w:t xml:space="preserve"> de la labor de gestión de productos y envíos a nivel nacional.</w:t>
      </w:r>
    </w:p>
    <w:p w14:paraId="7B2C30B9" w14:textId="77777777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0E39AB32" w14:textId="5675ECF5" w:rsidR="002653BC" w:rsidRDefault="002653BC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Cuent</w:t>
      </w:r>
      <w:r w:rsidR="00753C55">
        <w:rPr>
          <w:rFonts w:ascii="Verdana" w:hAnsi="Verdana"/>
          <w:sz w:val="22"/>
          <w:szCs w:val="22"/>
        </w:rPr>
        <w:t>a con</w:t>
      </w:r>
      <w:r>
        <w:rPr>
          <w:rFonts w:ascii="Verdana" w:hAnsi="Verdana"/>
          <w:sz w:val="22"/>
          <w:szCs w:val="22"/>
        </w:rPr>
        <w:t xml:space="preserve"> unas bases sólidas sobre la gestión logístico</w:t>
      </w:r>
      <w:r w:rsidRPr="002653BC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ya que </w:t>
      </w:r>
      <w:r w:rsidR="00753C55">
        <w:rPr>
          <w:rFonts w:ascii="Verdana" w:hAnsi="Verdana"/>
          <w:sz w:val="22"/>
          <w:szCs w:val="22"/>
        </w:rPr>
        <w:t>tiene</w:t>
      </w:r>
      <w:r>
        <w:rPr>
          <w:rFonts w:ascii="Verdana" w:hAnsi="Verdana"/>
          <w:sz w:val="22"/>
          <w:szCs w:val="22"/>
        </w:rPr>
        <w:t xml:space="preserve"> contactos cercanos que </w:t>
      </w:r>
      <w:r w:rsidR="00753C55">
        <w:rPr>
          <w:rFonts w:ascii="Verdana" w:hAnsi="Verdana"/>
          <w:sz w:val="22"/>
          <w:szCs w:val="22"/>
        </w:rPr>
        <w:t>le</w:t>
      </w:r>
      <w:r>
        <w:rPr>
          <w:rFonts w:ascii="Verdana" w:hAnsi="Verdana"/>
          <w:sz w:val="22"/>
          <w:szCs w:val="22"/>
        </w:rPr>
        <w:t xml:space="preserve"> puede</w:t>
      </w:r>
      <w:r w:rsidR="00753C55">
        <w:rPr>
          <w:rFonts w:ascii="Verdana" w:hAnsi="Verdana"/>
          <w:sz w:val="22"/>
          <w:szCs w:val="22"/>
        </w:rPr>
        <w:t>n</w:t>
      </w:r>
      <w:r>
        <w:rPr>
          <w:rFonts w:ascii="Verdana" w:hAnsi="Verdana"/>
          <w:sz w:val="22"/>
          <w:szCs w:val="22"/>
        </w:rPr>
        <w:t xml:space="preserve"> ayudar en todo lo relacionado.</w:t>
      </w:r>
    </w:p>
    <w:p w14:paraId="458AD79B" w14:textId="77777777" w:rsidR="002653BC" w:rsidRPr="002653BC" w:rsidRDefault="002653BC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391CCFA4" w14:textId="697F6DB6" w:rsidR="002653BC" w:rsidRPr="00404556" w:rsidRDefault="002653BC" w:rsidP="00A347E1">
      <w:pPr>
        <w:pStyle w:val="Prrafodelista"/>
        <w:numPr>
          <w:ilvl w:val="0"/>
          <w:numId w:val="19"/>
        </w:numPr>
        <w:jc w:val="both"/>
        <w:rPr>
          <w:rStyle w:val="Referenciasutil"/>
        </w:rPr>
      </w:pPr>
      <w:r w:rsidRPr="00404556">
        <w:rPr>
          <w:rStyle w:val="Referenciasutil"/>
        </w:rPr>
        <w:t>Datos de la empresa.</w:t>
      </w:r>
    </w:p>
    <w:p w14:paraId="58A0C505" w14:textId="2AB32BDB" w:rsidR="002653BC" w:rsidRDefault="002653BC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7F440600" w14:textId="0B4E9FF2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cuyo nombre comercial es SUNSET, el sector de la misma será la venta online y la industria textil.</w:t>
      </w:r>
    </w:p>
    <w:p w14:paraId="625AC39B" w14:textId="77777777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29B8F66F" w14:textId="42DEEABA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Creada en 2020 con su sede física en Sevilla cuyo f</w:t>
      </w:r>
      <w:r w:rsidRPr="00A3679B">
        <w:rPr>
          <w:rFonts w:ascii="Verdana" w:hAnsi="Verdana"/>
          <w:sz w:val="22"/>
          <w:szCs w:val="22"/>
        </w:rPr>
        <w:t>undador es Ricardo Cabrera.</w:t>
      </w:r>
    </w:p>
    <w:p w14:paraId="7CDFBCE8" w14:textId="2E5EFA3B" w:rsidR="00A347E1" w:rsidRDefault="00A347E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0CB27D48" w14:textId="3C59722C" w:rsidR="00A347E1" w:rsidRPr="00A3679B" w:rsidRDefault="00A347E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es una Sociedad Limitada.</w:t>
      </w:r>
    </w:p>
    <w:p w14:paraId="6AD0E5F1" w14:textId="77777777" w:rsidR="00A3679B" w:rsidRP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10E3F36" w14:textId="2A9BD342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3704603F" w14:textId="3DED1F7D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4CDDC6A4" w14:textId="731A5F50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5C762D1" w14:textId="5D26D559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35D3A6FA" w14:textId="13B99107" w:rsid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0FD629A" w14:textId="77777777" w:rsidR="00A3679B" w:rsidRPr="00A3679B" w:rsidRDefault="00A367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2214BD3F" w14:textId="10ACEB56" w:rsidR="00F82512" w:rsidRDefault="00F82512" w:rsidP="00A347E1">
      <w:pPr>
        <w:ind w:left="360"/>
        <w:jc w:val="both"/>
        <w:rPr>
          <w:rFonts w:ascii="Verdana" w:hAnsi="Verdana"/>
          <w:sz w:val="22"/>
          <w:szCs w:val="22"/>
        </w:rPr>
      </w:pPr>
    </w:p>
    <w:p w14:paraId="5CD147B9" w14:textId="63B970C7" w:rsidR="00F82512" w:rsidRDefault="00F82512" w:rsidP="00A347E1">
      <w:pPr>
        <w:ind w:left="360"/>
        <w:jc w:val="both"/>
        <w:rPr>
          <w:rFonts w:ascii="Verdana" w:hAnsi="Verdana"/>
          <w:sz w:val="22"/>
          <w:szCs w:val="22"/>
        </w:rPr>
      </w:pPr>
    </w:p>
    <w:p w14:paraId="5C2863B3" w14:textId="1485A8F7" w:rsidR="00F82512" w:rsidRDefault="00F82512" w:rsidP="00A347E1">
      <w:pPr>
        <w:ind w:left="360"/>
        <w:jc w:val="both"/>
        <w:rPr>
          <w:rFonts w:ascii="Verdana" w:hAnsi="Verdana"/>
          <w:sz w:val="22"/>
          <w:szCs w:val="22"/>
        </w:rPr>
      </w:pPr>
    </w:p>
    <w:p w14:paraId="66AFC486" w14:textId="00133CBF" w:rsidR="00F82512" w:rsidRDefault="00F82512" w:rsidP="00A347E1">
      <w:pPr>
        <w:ind w:left="360"/>
        <w:jc w:val="both"/>
        <w:rPr>
          <w:rFonts w:ascii="Verdana" w:hAnsi="Verdana"/>
          <w:sz w:val="22"/>
          <w:szCs w:val="22"/>
        </w:rPr>
      </w:pPr>
    </w:p>
    <w:p w14:paraId="1399DEE9" w14:textId="2C8D1A62" w:rsidR="00A3679B" w:rsidRPr="00A3679B" w:rsidRDefault="00A3679B" w:rsidP="00A347E1">
      <w:pPr>
        <w:pStyle w:val="Ttulo2"/>
        <w:jc w:val="both"/>
      </w:pPr>
      <w:bookmarkStart w:id="3" w:name="_Toc42454788"/>
      <w:r>
        <w:t>Descripción del producto o servicio</w:t>
      </w:r>
      <w:bookmarkEnd w:id="3"/>
    </w:p>
    <w:p w14:paraId="0018AAF8" w14:textId="77777777" w:rsidR="00A3679B" w:rsidRPr="00A3679B" w:rsidRDefault="00A3679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34FBB884" w14:textId="69561913" w:rsidR="00A3679B" w:rsidRDefault="00A3679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dedicará a comercializar productos muy demandados con ofertas limitadas muy atractivas para los clientes, llegando a acuerdos con firmas muy conocidas y consolidadas en todo el territorio de venta.</w:t>
      </w:r>
    </w:p>
    <w:p w14:paraId="270CCF16" w14:textId="77777777" w:rsidR="00A3679B" w:rsidRDefault="00A3679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37E2627E" w14:textId="31714906" w:rsidR="00A3679B" w:rsidRDefault="00A3679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 objetivo es reducir el coste de los productos, gestionar un envío eficaz, dar a conocer productos iniciales de las marcas o productos que comienzan a caer en ventas para así poder reducir el precio de los mismos y hacerlos más atractivos a los clientes.</w:t>
      </w:r>
    </w:p>
    <w:p w14:paraId="620B3056" w14:textId="77777777" w:rsidR="00A3679B" w:rsidRDefault="00A3679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02E93AA4" w14:textId="09785D61" w:rsidR="00A3679B" w:rsidRDefault="00A3679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Toda la venta será de productos textiles de marcas reconocidas.</w:t>
      </w:r>
    </w:p>
    <w:p w14:paraId="69A30171" w14:textId="2D7B3686" w:rsidR="00A3679B" w:rsidRPr="003B6E75" w:rsidRDefault="00A3679B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6AE790CA" w14:textId="5580E573" w:rsidR="00A3679B" w:rsidRDefault="00A3679B" w:rsidP="00A347E1">
      <w:pPr>
        <w:pStyle w:val="Ttulo2"/>
        <w:jc w:val="both"/>
      </w:pPr>
      <w:bookmarkStart w:id="4" w:name="_Toc42454789"/>
      <w:r w:rsidRPr="003B6E75">
        <w:t>Estudio del mercado</w:t>
      </w:r>
      <w:bookmarkEnd w:id="4"/>
    </w:p>
    <w:p w14:paraId="69080972" w14:textId="77777777" w:rsidR="003B6E75" w:rsidRPr="003B6E75" w:rsidRDefault="003B6E75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157E6C03" w14:textId="745F519F" w:rsidR="003B6E75" w:rsidRPr="00404556" w:rsidRDefault="003B6E75" w:rsidP="00A347E1">
      <w:pPr>
        <w:pStyle w:val="Prrafodelista"/>
        <w:numPr>
          <w:ilvl w:val="0"/>
          <w:numId w:val="20"/>
        </w:numPr>
        <w:jc w:val="both"/>
        <w:rPr>
          <w:rStyle w:val="Referenciasutil"/>
        </w:rPr>
      </w:pPr>
      <w:r w:rsidRPr="00404556">
        <w:rPr>
          <w:rStyle w:val="Referenciasutil"/>
        </w:rPr>
        <w:t>Análisis externo.</w:t>
      </w:r>
    </w:p>
    <w:p w14:paraId="07CB4098" w14:textId="77777777" w:rsidR="003B6E75" w:rsidRPr="003B6E75" w:rsidRDefault="003B6E75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6481A4B0" w14:textId="49FA3462" w:rsidR="003B6E75" w:rsidRPr="00643937" w:rsidRDefault="003B6E75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643937">
        <w:rPr>
          <w:rStyle w:val="Referenciasutil"/>
        </w:rPr>
        <w:t>Macroentorno.</w:t>
      </w:r>
    </w:p>
    <w:p w14:paraId="1EB87FA7" w14:textId="77777777" w:rsidR="003B6E75" w:rsidRDefault="003B6E75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26946B08" w14:textId="2A64F461" w:rsidR="003B6E75" w:rsidRDefault="003B6E7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  <w:r w:rsidRPr="003B6E75">
        <w:rPr>
          <w:rFonts w:ascii="Verdana" w:hAnsi="Verdana"/>
          <w:sz w:val="22"/>
          <w:szCs w:val="22"/>
          <w:u w:val="single"/>
        </w:rPr>
        <w:t>Factores Político-Legales.</w:t>
      </w:r>
    </w:p>
    <w:p w14:paraId="7DFFEDAC" w14:textId="77777777" w:rsidR="003B6E75" w:rsidRPr="003B6E75" w:rsidRDefault="003B6E7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</w:p>
    <w:p w14:paraId="6DC1A6B7" w14:textId="20BCD49F" w:rsidR="003B6E75" w:rsidRDefault="003B6E7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estabilidad</w:t>
      </w:r>
      <w:r w:rsidR="00EF0994">
        <w:rPr>
          <w:rFonts w:ascii="Verdana" w:hAnsi="Verdana"/>
          <w:sz w:val="22"/>
          <w:szCs w:val="22"/>
        </w:rPr>
        <w:t xml:space="preserve"> y riesgos políticos: España está sumida en una situación excepcional causada por el COVID-19 y se avecina una gran recesión económica con lo </w:t>
      </w:r>
      <w:r w:rsidR="008F6223">
        <w:rPr>
          <w:rFonts w:ascii="Verdana" w:hAnsi="Verdana"/>
          <w:sz w:val="22"/>
          <w:szCs w:val="22"/>
        </w:rPr>
        <w:t>cual</w:t>
      </w:r>
      <w:r w:rsidR="00EF0994">
        <w:rPr>
          <w:rFonts w:ascii="Verdana" w:hAnsi="Verdana"/>
          <w:sz w:val="22"/>
          <w:szCs w:val="22"/>
        </w:rPr>
        <w:t xml:space="preserve"> será esencial ahorrar el máximo dinero en nuestras compras. Lo cual supone una oportunidad para esta empresa.</w:t>
      </w:r>
    </w:p>
    <w:p w14:paraId="690D2430" w14:textId="3832330F" w:rsidR="00EF0994" w:rsidRDefault="00EF0994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78DD9652" w14:textId="60599290" w:rsidR="00EF0994" w:rsidRDefault="00EF0994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Situación del mercado de trabajo: Hay muchos jóvenes parados lo cual afecta negativamente a la empresa ya que no tienen </w:t>
      </w:r>
      <w:r w:rsidR="008F6223">
        <w:rPr>
          <w:rFonts w:ascii="Verdana" w:hAnsi="Verdana"/>
          <w:sz w:val="22"/>
          <w:szCs w:val="22"/>
        </w:rPr>
        <w:t>rentas,</w:t>
      </w:r>
      <w:r>
        <w:rPr>
          <w:rFonts w:ascii="Verdana" w:hAnsi="Verdana"/>
          <w:sz w:val="22"/>
          <w:szCs w:val="22"/>
        </w:rPr>
        <w:t xml:space="preserve"> pero nos afecta de manera positiva porque podemos contratarlos, y ayudaríamos a reducir el paro juvenil en España. Al haber recesión económica la mayoría de la población decidiría adquirir nuestros productos al ser más económicos</w:t>
      </w:r>
    </w:p>
    <w:p w14:paraId="24558431" w14:textId="7FBD1C32" w:rsidR="00EF0994" w:rsidRDefault="00EF0994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4EFA68C" w14:textId="77F9FF78" w:rsidR="00EF0994" w:rsidRDefault="00EF0994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Marco exterior: En principio el proyecto es a nivel nacional mediante una web, a nivel local una tienda física situada en Sevilla y si la empresa funciona se abrirán más tiendas por todo el territorio español.</w:t>
      </w:r>
    </w:p>
    <w:p w14:paraId="4CCA875D" w14:textId="10B7CA4A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7F8F8995" w14:textId="006DC36E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  <w:r w:rsidRPr="003B6E75">
        <w:rPr>
          <w:rFonts w:ascii="Verdana" w:hAnsi="Verdana"/>
          <w:sz w:val="22"/>
          <w:szCs w:val="22"/>
          <w:u w:val="single"/>
        </w:rPr>
        <w:t>Factor</w:t>
      </w:r>
      <w:r>
        <w:rPr>
          <w:rFonts w:ascii="Verdana" w:hAnsi="Verdana"/>
          <w:sz w:val="22"/>
          <w:szCs w:val="22"/>
          <w:u w:val="single"/>
        </w:rPr>
        <w:t xml:space="preserve"> Social</w:t>
      </w:r>
      <w:r w:rsidRPr="003B6E75">
        <w:rPr>
          <w:rFonts w:ascii="Verdana" w:hAnsi="Verdana"/>
          <w:sz w:val="22"/>
          <w:szCs w:val="22"/>
          <w:u w:val="single"/>
        </w:rPr>
        <w:t>-</w:t>
      </w:r>
      <w:r>
        <w:rPr>
          <w:rFonts w:ascii="Verdana" w:hAnsi="Verdana"/>
          <w:sz w:val="22"/>
          <w:szCs w:val="22"/>
          <w:u w:val="single"/>
        </w:rPr>
        <w:t>Demográfico</w:t>
      </w:r>
      <w:r w:rsidRPr="003B6E75">
        <w:rPr>
          <w:rFonts w:ascii="Verdana" w:hAnsi="Verdana"/>
          <w:sz w:val="22"/>
          <w:szCs w:val="22"/>
          <w:u w:val="single"/>
        </w:rPr>
        <w:t>.</w:t>
      </w:r>
    </w:p>
    <w:p w14:paraId="0DEF1221" w14:textId="27973430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</w:p>
    <w:p w14:paraId="75D821A4" w14:textId="1D4388AC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8F6223">
        <w:rPr>
          <w:rFonts w:ascii="Verdana" w:hAnsi="Verdana"/>
          <w:sz w:val="22"/>
          <w:szCs w:val="22"/>
        </w:rPr>
        <w:lastRenderedPageBreak/>
        <w:t>Valores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creencias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básicas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sociedad: Nuestro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proyecto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sería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bien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recibido</w:t>
      </w:r>
      <w:r w:rsidR="00753C55">
        <w:rPr>
          <w:rFonts w:ascii="Verdana" w:hAnsi="Verdana"/>
          <w:sz w:val="22"/>
          <w:szCs w:val="22"/>
        </w:rPr>
        <w:t xml:space="preserve"> </w:t>
      </w:r>
      <w:r w:rsidR="00A347E1">
        <w:rPr>
          <w:rFonts w:ascii="Verdana" w:hAnsi="Verdana"/>
          <w:sz w:val="22"/>
          <w:szCs w:val="22"/>
        </w:rPr>
        <w:t>por 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a diferencia de</w:t>
      </w:r>
      <w:r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otras tiendas, el nuestro tiene nuevas ideas innovadoras con las que otros no han contado, en el que hará que la gente ahorre dinero.</w:t>
      </w:r>
    </w:p>
    <w:p w14:paraId="0C8F5480" w14:textId="71A967FF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0B079601" w14:textId="6E145420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CEC3934" w14:textId="2D5B30D2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E6CB338" w14:textId="7475BD60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8F6223">
        <w:rPr>
          <w:rFonts w:ascii="Verdana" w:hAnsi="Verdana"/>
          <w:sz w:val="22"/>
          <w:szCs w:val="22"/>
        </w:rPr>
        <w:t>Las modas y los estilos de vida: La moda y el estilo de vida ayudaran a nuestra empresa ya que al ser más económica sería muy visitada por que ahora todo el mundo quiere vestir bien y utilizar</w:t>
      </w:r>
      <w:r>
        <w:rPr>
          <w:rFonts w:ascii="Verdana" w:hAnsi="Verdana"/>
          <w:sz w:val="22"/>
          <w:szCs w:val="22"/>
        </w:rPr>
        <w:t xml:space="preserve"> la última moda de marcas muy conocidas, lo que llamamos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“Postureo” y ahorrar dinero en sus compras</w:t>
      </w:r>
      <w:r w:rsidRPr="008F6223">
        <w:rPr>
          <w:rFonts w:ascii="Verdana" w:hAnsi="Verdana"/>
          <w:sz w:val="22"/>
          <w:szCs w:val="22"/>
        </w:rPr>
        <w:t>.</w:t>
      </w:r>
    </w:p>
    <w:p w14:paraId="0DC54994" w14:textId="64A4638B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18BAEDB" w14:textId="75D16919" w:rsidR="008F6223" w:rsidRPr="003B6E75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8F6223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variables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demográficas: 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juventud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será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más</w:t>
      </w:r>
      <w:r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nos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ayudará 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nuestra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 xml:space="preserve">empresa ya que son los que más problemas adquisitivos tienen, ya que hay muchos desempleados y no pueden permitirse comprar </w:t>
      </w:r>
      <w:r>
        <w:rPr>
          <w:rFonts w:ascii="Verdana" w:hAnsi="Verdana"/>
          <w:sz w:val="22"/>
          <w:szCs w:val="22"/>
        </w:rPr>
        <w:t>prendas a un precio demasiado elevado</w:t>
      </w:r>
      <w:r w:rsidRPr="008F6223">
        <w:rPr>
          <w:rFonts w:ascii="Verdana" w:hAnsi="Verdana"/>
          <w:sz w:val="22"/>
          <w:szCs w:val="22"/>
        </w:rPr>
        <w:t>.</w:t>
      </w:r>
    </w:p>
    <w:p w14:paraId="5BB919D3" w14:textId="67209C40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A0B2744" w14:textId="46EC72ED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  <w:r w:rsidRPr="003B6E75">
        <w:rPr>
          <w:rFonts w:ascii="Verdana" w:hAnsi="Verdana"/>
          <w:sz w:val="22"/>
          <w:szCs w:val="22"/>
          <w:u w:val="single"/>
        </w:rPr>
        <w:t>Factor</w:t>
      </w:r>
      <w:r>
        <w:rPr>
          <w:rFonts w:ascii="Verdana" w:hAnsi="Verdana"/>
          <w:sz w:val="22"/>
          <w:szCs w:val="22"/>
          <w:u w:val="single"/>
        </w:rPr>
        <w:t xml:space="preserve"> Tecnológico</w:t>
      </w:r>
      <w:r w:rsidRPr="003B6E75">
        <w:rPr>
          <w:rFonts w:ascii="Verdana" w:hAnsi="Verdana"/>
          <w:sz w:val="22"/>
          <w:szCs w:val="22"/>
          <w:u w:val="single"/>
        </w:rPr>
        <w:t>.</w:t>
      </w:r>
    </w:p>
    <w:p w14:paraId="7801C1CA" w14:textId="76745E76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</w:p>
    <w:p w14:paraId="6958CD46" w14:textId="47ED0D7C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que </w:t>
      </w:r>
      <w:r w:rsidR="00753C55">
        <w:rPr>
          <w:rFonts w:ascii="Verdana" w:hAnsi="Verdana"/>
          <w:sz w:val="22"/>
          <w:szCs w:val="22"/>
        </w:rPr>
        <w:t>la</w:t>
      </w:r>
      <w:r>
        <w:rPr>
          <w:rFonts w:ascii="Verdana" w:hAnsi="Verdana"/>
          <w:sz w:val="22"/>
          <w:szCs w:val="22"/>
        </w:rPr>
        <w:t xml:space="preserve"> empresa se dé a conocer, </w:t>
      </w:r>
      <w:r w:rsidR="00753C55">
        <w:rPr>
          <w:rFonts w:ascii="Verdana" w:hAnsi="Verdana"/>
          <w:sz w:val="22"/>
          <w:szCs w:val="22"/>
        </w:rPr>
        <w:t>contarán</w:t>
      </w:r>
      <w:r>
        <w:rPr>
          <w:rFonts w:ascii="Verdana" w:hAnsi="Verdana"/>
          <w:sz w:val="22"/>
          <w:szCs w:val="22"/>
        </w:rPr>
        <w:t xml:space="preserve"> con una página web y la </w:t>
      </w:r>
      <w:r w:rsidR="00753C55">
        <w:rPr>
          <w:rFonts w:ascii="Verdana" w:hAnsi="Verdana"/>
          <w:sz w:val="22"/>
          <w:szCs w:val="22"/>
        </w:rPr>
        <w:t>anunciarán</w:t>
      </w:r>
      <w:r>
        <w:rPr>
          <w:rFonts w:ascii="Verdana" w:hAnsi="Verdana"/>
          <w:sz w:val="22"/>
          <w:szCs w:val="22"/>
        </w:rPr>
        <w:t xml:space="preserve"> por otras páginas al igual que en todas las redes sociales más usadas por los usuarios.</w:t>
      </w:r>
    </w:p>
    <w:p w14:paraId="28022BC3" w14:textId="765594D4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D51E5CE" w14:textId="765FAB03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  <w:r w:rsidRPr="003B6E75">
        <w:rPr>
          <w:rFonts w:ascii="Verdana" w:hAnsi="Verdana"/>
          <w:sz w:val="22"/>
          <w:szCs w:val="22"/>
          <w:u w:val="single"/>
        </w:rPr>
        <w:t>Factor</w:t>
      </w:r>
      <w:r>
        <w:rPr>
          <w:rFonts w:ascii="Verdana" w:hAnsi="Verdana"/>
          <w:sz w:val="22"/>
          <w:szCs w:val="22"/>
          <w:u w:val="single"/>
        </w:rPr>
        <w:t xml:space="preserve"> Económico</w:t>
      </w:r>
      <w:r w:rsidRPr="003B6E75">
        <w:rPr>
          <w:rFonts w:ascii="Verdana" w:hAnsi="Verdana"/>
          <w:sz w:val="22"/>
          <w:szCs w:val="22"/>
          <w:u w:val="single"/>
        </w:rPr>
        <w:t>.</w:t>
      </w:r>
    </w:p>
    <w:p w14:paraId="4C3B83AC" w14:textId="77777777" w:rsidR="008F6223" w:rsidRP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691732F7" w14:textId="133AEA40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8F6223">
        <w:rPr>
          <w:rFonts w:ascii="Verdana" w:hAnsi="Verdana"/>
          <w:sz w:val="22"/>
          <w:szCs w:val="22"/>
        </w:rPr>
        <w:t>Política fiscal:</w:t>
      </w:r>
      <w:r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 xml:space="preserve">En este momento la política es restrictiva, y da </w:t>
      </w:r>
      <w:r>
        <w:rPr>
          <w:rFonts w:ascii="Verdana" w:hAnsi="Verdana"/>
          <w:sz w:val="22"/>
          <w:szCs w:val="22"/>
        </w:rPr>
        <w:t>menor</w:t>
      </w:r>
      <w:r w:rsidRPr="008F6223">
        <w:rPr>
          <w:rFonts w:ascii="Verdana" w:hAnsi="Verdana"/>
          <w:sz w:val="22"/>
          <w:szCs w:val="22"/>
        </w:rPr>
        <w:t xml:space="preserve"> apoyo a la creación de empresas, y</w:t>
      </w:r>
      <w:r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aumento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impuestos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es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superior con lo cual </w:t>
      </w:r>
      <w:r w:rsidRPr="008F6223">
        <w:rPr>
          <w:rFonts w:ascii="Verdana" w:hAnsi="Verdana"/>
          <w:sz w:val="22"/>
          <w:szCs w:val="22"/>
        </w:rPr>
        <w:t>costaría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llevar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8F6223">
        <w:rPr>
          <w:rFonts w:ascii="Verdana" w:hAnsi="Verdana"/>
          <w:sz w:val="22"/>
          <w:szCs w:val="22"/>
        </w:rPr>
        <w:t xml:space="preserve">cabo </w:t>
      </w:r>
      <w:r w:rsidR="00753C55">
        <w:rPr>
          <w:rFonts w:ascii="Verdana" w:hAnsi="Verdana"/>
          <w:sz w:val="22"/>
          <w:szCs w:val="22"/>
        </w:rPr>
        <w:t>el</w:t>
      </w:r>
      <w:r>
        <w:rPr>
          <w:rFonts w:ascii="Verdana" w:hAnsi="Verdana"/>
          <w:sz w:val="22"/>
          <w:szCs w:val="22"/>
        </w:rPr>
        <w:t xml:space="preserve"> proyecto.</w:t>
      </w:r>
    </w:p>
    <w:p w14:paraId="49ED2116" w14:textId="231D214A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2F92E568" w14:textId="2FC8C5C2" w:rsidR="00FF1401" w:rsidRDefault="00FF140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FF1401">
        <w:rPr>
          <w:rFonts w:ascii="Verdana" w:hAnsi="Verdana"/>
          <w:sz w:val="22"/>
          <w:szCs w:val="22"/>
        </w:rPr>
        <w:t xml:space="preserve">La inflación: afectaría </w:t>
      </w:r>
      <w:r>
        <w:rPr>
          <w:rFonts w:ascii="Verdana" w:hAnsi="Verdana"/>
          <w:sz w:val="22"/>
          <w:szCs w:val="22"/>
        </w:rPr>
        <w:t xml:space="preserve">ya que afecta a las empresas colaboradoras con </w:t>
      </w:r>
      <w:r w:rsidR="00753C55">
        <w:rPr>
          <w:rFonts w:ascii="Verdana" w:hAnsi="Verdana"/>
          <w:sz w:val="22"/>
          <w:szCs w:val="22"/>
        </w:rPr>
        <w:t>la empresa</w:t>
      </w:r>
      <w:r>
        <w:rPr>
          <w:rFonts w:ascii="Verdana" w:hAnsi="Verdana"/>
          <w:sz w:val="22"/>
          <w:szCs w:val="22"/>
        </w:rPr>
        <w:t xml:space="preserve"> y una inflación del precio original puede originar una inflación del precio ofertado en la misma medida.</w:t>
      </w:r>
    </w:p>
    <w:p w14:paraId="38C463E5" w14:textId="61391477" w:rsidR="00FF1401" w:rsidRDefault="00FF140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65D315FC" w14:textId="03664165" w:rsidR="00FF1401" w:rsidRDefault="00FF140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FF1401">
        <w:rPr>
          <w:rFonts w:ascii="Verdana" w:hAnsi="Verdana"/>
          <w:sz w:val="22"/>
          <w:szCs w:val="22"/>
        </w:rPr>
        <w:t>El cambio de divisas: No afecta</w:t>
      </w:r>
      <w:r w:rsidR="00753C55">
        <w:rPr>
          <w:rFonts w:ascii="Verdana" w:hAnsi="Verdana"/>
          <w:sz w:val="22"/>
          <w:szCs w:val="22"/>
        </w:rPr>
        <w:t xml:space="preserve"> a la empresa</w:t>
      </w:r>
      <w:r w:rsidRPr="00FF1401">
        <w:rPr>
          <w:rFonts w:ascii="Verdana" w:hAnsi="Verdana"/>
          <w:sz w:val="22"/>
          <w:szCs w:val="22"/>
        </w:rPr>
        <w:t xml:space="preserve"> ya que </w:t>
      </w:r>
      <w:r w:rsidR="00753C55">
        <w:rPr>
          <w:rFonts w:ascii="Verdana" w:hAnsi="Verdana"/>
          <w:sz w:val="22"/>
          <w:szCs w:val="22"/>
        </w:rPr>
        <w:t>los</w:t>
      </w:r>
      <w:r w:rsidRPr="00FF1401">
        <w:rPr>
          <w:rFonts w:ascii="Verdana" w:hAnsi="Verdana"/>
          <w:sz w:val="22"/>
          <w:szCs w:val="22"/>
        </w:rPr>
        <w:t xml:space="preserve"> productos no salen al extranjero, es una venta únicamente en el propio país.</w:t>
      </w:r>
    </w:p>
    <w:p w14:paraId="0CD348D6" w14:textId="209DE713" w:rsidR="00FF1401" w:rsidRDefault="00FF140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64B6999E" w14:textId="2B15740E" w:rsidR="00FF1401" w:rsidRDefault="00FF140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FF1401">
        <w:rPr>
          <w:rFonts w:ascii="Verdana" w:hAnsi="Verdana"/>
          <w:sz w:val="22"/>
          <w:szCs w:val="22"/>
        </w:rPr>
        <w:t>El ciclo económico: Estamos en una época de crisis</w:t>
      </w:r>
      <w:r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en la que nos beneficia porque la gente adquiere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productos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económicos y en oferta</w:t>
      </w:r>
      <w:r w:rsidRPr="00FF1401">
        <w:rPr>
          <w:rFonts w:ascii="Verdana" w:hAnsi="Verdana"/>
          <w:sz w:val="22"/>
          <w:szCs w:val="22"/>
        </w:rPr>
        <w:t>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porque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no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disponen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tantas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rentas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>como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FF1401">
        <w:rPr>
          <w:rFonts w:ascii="Verdana" w:hAnsi="Verdana"/>
          <w:sz w:val="22"/>
          <w:szCs w:val="22"/>
        </w:rPr>
        <w:t xml:space="preserve">para comprarlos </w:t>
      </w:r>
      <w:r>
        <w:rPr>
          <w:rFonts w:ascii="Verdana" w:hAnsi="Verdana"/>
          <w:sz w:val="22"/>
          <w:szCs w:val="22"/>
        </w:rPr>
        <w:t>al precio original</w:t>
      </w:r>
      <w:r w:rsidRPr="00FF1401">
        <w:rPr>
          <w:rFonts w:ascii="Verdana" w:hAnsi="Verdana"/>
          <w:sz w:val="22"/>
          <w:szCs w:val="22"/>
        </w:rPr>
        <w:t>.</w:t>
      </w:r>
    </w:p>
    <w:p w14:paraId="5F6C4610" w14:textId="57C8BC30" w:rsidR="00FF1401" w:rsidRDefault="00FF140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4AE85840" w14:textId="501B95B8" w:rsidR="00FF1401" w:rsidRDefault="00FF140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FF1401">
        <w:rPr>
          <w:rFonts w:ascii="Verdana" w:hAnsi="Verdana"/>
          <w:sz w:val="22"/>
          <w:szCs w:val="22"/>
        </w:rPr>
        <w:t>PIB:</w:t>
      </w:r>
      <w:r>
        <w:rPr>
          <w:rFonts w:ascii="Verdana" w:hAnsi="Verdana"/>
          <w:sz w:val="22"/>
          <w:szCs w:val="22"/>
        </w:rPr>
        <w:t xml:space="preserve"> Debido a la situación excepcional que vivimos por el COVID-19 nos afecta de manera negativa ya que se avecina una gran recesión y pronostican que deberemos el 120% del PIB del país cada año lo que nos sitúa debiendo </w:t>
      </w:r>
      <w:r>
        <w:rPr>
          <w:rFonts w:ascii="Verdana" w:hAnsi="Verdana"/>
          <w:sz w:val="22"/>
          <w:szCs w:val="22"/>
        </w:rPr>
        <w:lastRenderedPageBreak/>
        <w:t>el 20% por encima de lo generado en el país, con lo cu</w:t>
      </w:r>
      <w:r w:rsidR="00A347E1">
        <w:rPr>
          <w:rFonts w:ascii="Verdana" w:hAnsi="Verdana"/>
          <w:sz w:val="22"/>
          <w:szCs w:val="22"/>
        </w:rPr>
        <w:t>a</w:t>
      </w:r>
      <w:r>
        <w:rPr>
          <w:rFonts w:ascii="Verdana" w:hAnsi="Verdana"/>
          <w:sz w:val="22"/>
          <w:szCs w:val="22"/>
        </w:rPr>
        <w:t>l la economía española se vería mermada considerablemente.</w:t>
      </w:r>
    </w:p>
    <w:p w14:paraId="7D0C4E97" w14:textId="5C30036B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90016C8" w14:textId="5376DA9C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1AD785A" w14:textId="46EEDAD4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544DD174" w14:textId="1BB6A64F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A27DE6">
        <w:rPr>
          <w:rFonts w:ascii="Verdana" w:hAnsi="Verdana"/>
          <w:sz w:val="22"/>
          <w:szCs w:val="22"/>
        </w:rPr>
        <w:t>Renta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per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cápita:</w:t>
      </w:r>
      <w:r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La renta per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cápita,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relación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hay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entre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el PIB(producto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 xml:space="preserve">interno bruto) y la cantidad de habitantes de un país. </w:t>
      </w:r>
      <w:r>
        <w:rPr>
          <w:rFonts w:ascii="Verdana" w:hAnsi="Verdana"/>
          <w:sz w:val="22"/>
          <w:szCs w:val="22"/>
        </w:rPr>
        <w:t>Por ello debido a la recesión puede afectar negativamente</w:t>
      </w:r>
      <w:r w:rsidR="00753C55">
        <w:rPr>
          <w:rFonts w:ascii="Verdana" w:hAnsi="Verdana"/>
          <w:sz w:val="22"/>
          <w:szCs w:val="22"/>
        </w:rPr>
        <w:t xml:space="preserve"> a la empresa</w:t>
      </w:r>
      <w:r w:rsidRPr="00A27DE6">
        <w:rPr>
          <w:rFonts w:ascii="Verdana" w:hAnsi="Verdana"/>
          <w:sz w:val="22"/>
          <w:szCs w:val="22"/>
        </w:rPr>
        <w:t>.</w:t>
      </w:r>
    </w:p>
    <w:p w14:paraId="0F6AAA32" w14:textId="77777777" w:rsidR="008F6223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612546A7" w14:textId="77777777" w:rsidR="008F6223" w:rsidRPr="003B6E75" w:rsidRDefault="008F622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42DD2B2D" w14:textId="14BA09CE" w:rsidR="003B6E75" w:rsidRPr="00643937" w:rsidRDefault="003B6E75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643937">
        <w:rPr>
          <w:rStyle w:val="Referenciasutil"/>
        </w:rPr>
        <w:t>Microentorno</w:t>
      </w:r>
    </w:p>
    <w:p w14:paraId="4016DA4F" w14:textId="47C1E490" w:rsidR="00A27DE6" w:rsidRDefault="00A27DE6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746A364F" w14:textId="3206A854" w:rsidR="00A27DE6" w:rsidRP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  <w:r w:rsidRPr="00A27DE6">
        <w:rPr>
          <w:rFonts w:ascii="Verdana" w:hAnsi="Verdana"/>
          <w:sz w:val="22"/>
          <w:szCs w:val="22"/>
          <w:u w:val="single"/>
        </w:rPr>
        <w:t>Clientes</w:t>
      </w:r>
    </w:p>
    <w:p w14:paraId="44745FA1" w14:textId="3F857769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664C304C" w14:textId="30823DA1" w:rsidR="00A27DE6" w:rsidRDefault="00753C5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A27DE6" w:rsidRPr="00A27DE6">
        <w:rPr>
          <w:rFonts w:ascii="Verdana" w:hAnsi="Verdana"/>
          <w:sz w:val="22"/>
          <w:szCs w:val="22"/>
        </w:rPr>
        <w:t xml:space="preserve"> empresa está orientada a todo tipo de población ya que existe la necesidad de ahorrar intentando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gastar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lo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menos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posible,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pero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sin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renunciar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a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los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lujos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que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no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se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>podrían</w:t>
      </w:r>
      <w:r>
        <w:rPr>
          <w:rFonts w:ascii="Verdana" w:hAnsi="Verdana"/>
          <w:sz w:val="22"/>
          <w:szCs w:val="22"/>
        </w:rPr>
        <w:t xml:space="preserve"> </w:t>
      </w:r>
      <w:r w:rsidR="00A27DE6" w:rsidRPr="00A27DE6">
        <w:rPr>
          <w:rFonts w:ascii="Verdana" w:hAnsi="Verdana"/>
          <w:sz w:val="22"/>
          <w:szCs w:val="22"/>
        </w:rPr>
        <w:t xml:space="preserve">permitir </w:t>
      </w:r>
      <w:r w:rsidR="00A27DE6">
        <w:rPr>
          <w:rFonts w:ascii="Verdana" w:hAnsi="Verdana"/>
          <w:sz w:val="22"/>
          <w:szCs w:val="22"/>
        </w:rPr>
        <w:t>comprándolos al precio original</w:t>
      </w:r>
      <w:r w:rsidR="00A27DE6" w:rsidRPr="00A27DE6">
        <w:rPr>
          <w:rFonts w:ascii="Verdana" w:hAnsi="Verdana"/>
          <w:sz w:val="22"/>
          <w:szCs w:val="22"/>
        </w:rPr>
        <w:t>.</w:t>
      </w:r>
    </w:p>
    <w:p w14:paraId="4D9B3CE2" w14:textId="77777777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9871A74" w14:textId="477CE631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Para la compra de nuestros productos son personas de cualquier edad, ya que </w:t>
      </w:r>
      <w:r w:rsidR="00753C55">
        <w:rPr>
          <w:rFonts w:ascii="Verdana" w:hAnsi="Verdana"/>
          <w:sz w:val="22"/>
          <w:szCs w:val="22"/>
        </w:rPr>
        <w:t>se incluirán</w:t>
      </w:r>
      <w:r>
        <w:rPr>
          <w:rFonts w:ascii="Verdana" w:hAnsi="Verdana"/>
          <w:sz w:val="22"/>
          <w:szCs w:val="22"/>
        </w:rPr>
        <w:t xml:space="preserve"> muchos artículos de manera periódica</w:t>
      </w:r>
      <w:r w:rsidRPr="00A27DE6">
        <w:rPr>
          <w:rFonts w:ascii="Verdana" w:hAnsi="Verdana"/>
          <w:sz w:val="22"/>
          <w:szCs w:val="22"/>
        </w:rPr>
        <w:t>.</w:t>
      </w:r>
    </w:p>
    <w:p w14:paraId="426E99C2" w14:textId="77777777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2AC1DF9B" w14:textId="2D8E8724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A27DE6">
        <w:rPr>
          <w:rFonts w:ascii="Verdana" w:hAnsi="Verdana"/>
          <w:sz w:val="22"/>
          <w:szCs w:val="22"/>
        </w:rPr>
        <w:t xml:space="preserve">En cuanto a los </w:t>
      </w:r>
      <w:r>
        <w:rPr>
          <w:rFonts w:ascii="Verdana" w:hAnsi="Verdana"/>
          <w:sz w:val="22"/>
          <w:szCs w:val="22"/>
        </w:rPr>
        <w:t>artículos</w:t>
      </w:r>
      <w:r w:rsidRPr="00A27DE6">
        <w:rPr>
          <w:rFonts w:ascii="Verdana" w:hAnsi="Verdana"/>
          <w:sz w:val="22"/>
          <w:szCs w:val="22"/>
        </w:rPr>
        <w:t xml:space="preserve"> </w:t>
      </w:r>
      <w:r w:rsidR="00753C55">
        <w:rPr>
          <w:rFonts w:ascii="Verdana" w:hAnsi="Verdana"/>
          <w:sz w:val="22"/>
          <w:szCs w:val="22"/>
        </w:rPr>
        <w:t>la empresa</w:t>
      </w:r>
      <w:r w:rsidRPr="00A27DE6">
        <w:rPr>
          <w:rFonts w:ascii="Verdana" w:hAnsi="Verdana"/>
          <w:sz w:val="22"/>
          <w:szCs w:val="22"/>
        </w:rPr>
        <w:t xml:space="preserve"> dispon</w:t>
      </w:r>
      <w:r w:rsidR="00753C55">
        <w:rPr>
          <w:rFonts w:ascii="Verdana" w:hAnsi="Verdana"/>
          <w:sz w:val="22"/>
          <w:szCs w:val="22"/>
        </w:rPr>
        <w:t>drá</w:t>
      </w:r>
      <w:r w:rsidRPr="00A27DE6">
        <w:rPr>
          <w:rFonts w:ascii="Verdana" w:hAnsi="Verdana"/>
          <w:sz w:val="22"/>
          <w:szCs w:val="22"/>
        </w:rPr>
        <w:t xml:space="preserve"> de todas las tallas y está dirigido a todo tipo de público.</w:t>
      </w:r>
    </w:p>
    <w:p w14:paraId="64DBD72D" w14:textId="77777777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7E42BB67" w14:textId="4F7675B5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 w:rsidRPr="00A27DE6">
        <w:rPr>
          <w:rFonts w:ascii="Verdana" w:hAnsi="Verdana"/>
          <w:sz w:val="22"/>
          <w:szCs w:val="22"/>
        </w:rPr>
        <w:t xml:space="preserve">En </w:t>
      </w:r>
      <w:r>
        <w:rPr>
          <w:rFonts w:ascii="Verdana" w:hAnsi="Verdana"/>
          <w:sz w:val="22"/>
          <w:szCs w:val="22"/>
        </w:rPr>
        <w:t>algunos artículos exclusivos</w:t>
      </w:r>
      <w:r w:rsidRPr="00A27DE6">
        <w:rPr>
          <w:rFonts w:ascii="Verdana" w:hAnsi="Verdana"/>
          <w:sz w:val="22"/>
          <w:szCs w:val="22"/>
        </w:rPr>
        <w:t xml:space="preserve"> sería algo más difícil ya que el cliente tendría que buscar su talla en las prendas que quiera comprar, y en muchos casos no </w:t>
      </w:r>
      <w:r w:rsidR="00753C55">
        <w:rPr>
          <w:rFonts w:ascii="Verdana" w:hAnsi="Verdana"/>
          <w:sz w:val="22"/>
          <w:szCs w:val="22"/>
        </w:rPr>
        <w:t>se dispondrá</w:t>
      </w:r>
      <w:r w:rsidRPr="00A27DE6">
        <w:rPr>
          <w:rFonts w:ascii="Verdana" w:hAnsi="Verdana"/>
          <w:sz w:val="22"/>
          <w:szCs w:val="22"/>
        </w:rPr>
        <w:t xml:space="preserve"> de ellas, pero con los artículos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no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necesitan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talla,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así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como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gorros,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bolsos,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bufandas,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etc.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Lo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tendría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27DE6">
        <w:rPr>
          <w:rFonts w:ascii="Verdana" w:hAnsi="Verdana"/>
          <w:sz w:val="22"/>
          <w:szCs w:val="22"/>
        </w:rPr>
        <w:t>que buscar</w:t>
      </w:r>
      <w:r w:rsidR="00753C55">
        <w:rPr>
          <w:rFonts w:ascii="Verdana" w:hAnsi="Verdana"/>
          <w:sz w:val="22"/>
          <w:szCs w:val="22"/>
        </w:rPr>
        <w:t xml:space="preserve"> el cliente</w:t>
      </w:r>
      <w:r w:rsidRPr="00A27DE6">
        <w:rPr>
          <w:rFonts w:ascii="Verdana" w:hAnsi="Verdana"/>
          <w:sz w:val="22"/>
          <w:szCs w:val="22"/>
        </w:rPr>
        <w:t xml:space="preserve"> serían sus gustos.</w:t>
      </w:r>
    </w:p>
    <w:p w14:paraId="60AC162A" w14:textId="44DB3F45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2A171721" w14:textId="377AA7C9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  <w:r w:rsidRPr="00A27DE6">
        <w:rPr>
          <w:rFonts w:ascii="Verdana" w:hAnsi="Verdana"/>
          <w:sz w:val="22"/>
          <w:szCs w:val="22"/>
          <w:u w:val="single"/>
        </w:rPr>
        <w:t>Proveedores</w:t>
      </w:r>
    </w:p>
    <w:p w14:paraId="77839BD7" w14:textId="0EFE6E6F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</w:p>
    <w:p w14:paraId="51DF5E62" w14:textId="5D670302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Prendas deportivas:</w:t>
      </w:r>
    </w:p>
    <w:p w14:paraId="53EB559E" w14:textId="06406BD6" w:rsidR="00A27DE6" w:rsidRDefault="00A27DE6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7075B79F" w14:textId="7EF20BEF" w:rsidR="00A27DE6" w:rsidRDefault="00753C5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A27DE6">
        <w:rPr>
          <w:rFonts w:ascii="Verdana" w:hAnsi="Verdana"/>
          <w:sz w:val="22"/>
          <w:szCs w:val="22"/>
        </w:rPr>
        <w:t xml:space="preserve"> intención </w:t>
      </w:r>
      <w:r>
        <w:rPr>
          <w:rFonts w:ascii="Verdana" w:hAnsi="Verdana"/>
          <w:sz w:val="22"/>
          <w:szCs w:val="22"/>
        </w:rPr>
        <w:t xml:space="preserve">de la empresa </w:t>
      </w:r>
      <w:r w:rsidR="00A27DE6">
        <w:rPr>
          <w:rFonts w:ascii="Verdana" w:hAnsi="Verdana"/>
          <w:sz w:val="22"/>
          <w:szCs w:val="22"/>
        </w:rPr>
        <w:t>es llegar a acuerdos con marcas deportivas reconocidas como Nike, Adidas, Fila</w:t>
      </w:r>
      <w:r w:rsidR="00BB5147">
        <w:rPr>
          <w:rFonts w:ascii="Verdana" w:hAnsi="Verdana"/>
          <w:sz w:val="22"/>
          <w:szCs w:val="22"/>
        </w:rPr>
        <w:t xml:space="preserve">, New balance, </w:t>
      </w:r>
      <w:r w:rsidR="00A347E1">
        <w:rPr>
          <w:rFonts w:ascii="Verdana" w:hAnsi="Verdana"/>
          <w:sz w:val="22"/>
          <w:szCs w:val="22"/>
        </w:rPr>
        <w:t>etcétera</w:t>
      </w:r>
    </w:p>
    <w:p w14:paraId="056501E1" w14:textId="0F05C54C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6B6E9CB2" w14:textId="0C06B098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Prendas de Vestir:</w:t>
      </w:r>
    </w:p>
    <w:p w14:paraId="77B168F8" w14:textId="6C14E34F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78613938" w14:textId="4CF13CE3" w:rsidR="00BB5147" w:rsidRDefault="00753C5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llegaría</w:t>
      </w:r>
      <w:r w:rsidR="00BB5147">
        <w:rPr>
          <w:rFonts w:ascii="Verdana" w:hAnsi="Verdana"/>
          <w:sz w:val="22"/>
          <w:szCs w:val="22"/>
        </w:rPr>
        <w:t xml:space="preserve"> a acuerdos con marcas de alto prestigio pero aún</w:t>
      </w:r>
      <w:r>
        <w:rPr>
          <w:rFonts w:ascii="Verdana" w:hAnsi="Verdana"/>
          <w:sz w:val="22"/>
          <w:szCs w:val="22"/>
        </w:rPr>
        <w:t xml:space="preserve"> la empresa</w:t>
      </w:r>
      <w:r w:rsidR="00BB5147">
        <w:rPr>
          <w:rFonts w:ascii="Verdana" w:hAnsi="Verdana"/>
          <w:sz w:val="22"/>
          <w:szCs w:val="22"/>
        </w:rPr>
        <w:t xml:space="preserve"> no t</w:t>
      </w:r>
      <w:r>
        <w:rPr>
          <w:rFonts w:ascii="Verdana" w:hAnsi="Verdana"/>
          <w:sz w:val="22"/>
          <w:szCs w:val="22"/>
        </w:rPr>
        <w:t>iene</w:t>
      </w:r>
      <w:r w:rsidR="00BB5147">
        <w:rPr>
          <w:rFonts w:ascii="Verdana" w:hAnsi="Verdana"/>
          <w:sz w:val="22"/>
          <w:szCs w:val="22"/>
        </w:rPr>
        <w:t xml:space="preserve"> acuerdos con ninguna.</w:t>
      </w:r>
    </w:p>
    <w:p w14:paraId="3762B4EB" w14:textId="60C35C08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969B225" w14:textId="73054B5D" w:rsidR="00BB5147" w:rsidRDefault="00BB5147" w:rsidP="00710C02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Distribución:</w:t>
      </w:r>
    </w:p>
    <w:p w14:paraId="2D29271F" w14:textId="77777777" w:rsidR="00710C02" w:rsidRPr="00710C02" w:rsidRDefault="00710C02" w:rsidP="00710C02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5C6735B" w14:textId="4804695D" w:rsidR="00BB5147" w:rsidRDefault="00753C5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La</w:t>
      </w:r>
      <w:r w:rsidR="00BB5147">
        <w:rPr>
          <w:rFonts w:ascii="Verdana" w:hAnsi="Verdana"/>
          <w:sz w:val="22"/>
          <w:szCs w:val="22"/>
        </w:rPr>
        <w:t xml:space="preserve"> empresa contará con una web en la que se pueden adquirir los productos y la empresa encargada de la distribución sería UPS.</w:t>
      </w:r>
    </w:p>
    <w:p w14:paraId="7B90C3C8" w14:textId="7BB3B781" w:rsidR="00BB5147" w:rsidRPr="00710C02" w:rsidRDefault="00BB5147" w:rsidP="00710C02">
      <w:pPr>
        <w:jc w:val="both"/>
        <w:rPr>
          <w:rFonts w:ascii="Verdana" w:hAnsi="Verdana"/>
          <w:sz w:val="22"/>
          <w:szCs w:val="22"/>
        </w:rPr>
      </w:pPr>
    </w:p>
    <w:p w14:paraId="3893C6C6" w14:textId="537B81F1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Seguro:</w:t>
      </w:r>
    </w:p>
    <w:p w14:paraId="4434DF54" w14:textId="3B687F1E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2E1876D" w14:textId="37862933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El seguro de la empresa lo </w:t>
      </w:r>
      <w:r w:rsidR="00753C55">
        <w:rPr>
          <w:rFonts w:ascii="Verdana" w:hAnsi="Verdana"/>
          <w:sz w:val="22"/>
          <w:szCs w:val="22"/>
        </w:rPr>
        <w:t>contratará</w:t>
      </w:r>
      <w:r>
        <w:rPr>
          <w:rFonts w:ascii="Verdana" w:hAnsi="Verdana"/>
          <w:sz w:val="22"/>
          <w:szCs w:val="22"/>
        </w:rPr>
        <w:t xml:space="preserve"> con MAPFRE, que cubrirá daños materiales en los envíos o pérdidas o cualquier otra circunstancia en la que el material este dañado.</w:t>
      </w:r>
    </w:p>
    <w:p w14:paraId="79CF0C20" w14:textId="17112E93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09347620" w14:textId="11EF6809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Suministros:</w:t>
      </w:r>
    </w:p>
    <w:p w14:paraId="2876CB88" w14:textId="706AE4F7" w:rsidR="00BB5147" w:rsidRDefault="00BB514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4FDEB949" w14:textId="57EBABEC" w:rsidR="00BB5147" w:rsidRPr="00A27DE6" w:rsidRDefault="00753C5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contratará</w:t>
      </w:r>
      <w:r w:rsidR="00BB5147">
        <w:rPr>
          <w:rFonts w:ascii="Verdana" w:hAnsi="Verdana"/>
          <w:sz w:val="22"/>
          <w:szCs w:val="22"/>
        </w:rPr>
        <w:t xml:space="preserve"> la luz con Endesa, que cuenta con promociones para empresas y ayudaría a ahorrar</w:t>
      </w:r>
      <w:r>
        <w:rPr>
          <w:rFonts w:ascii="Verdana" w:hAnsi="Verdana"/>
          <w:sz w:val="22"/>
          <w:szCs w:val="22"/>
        </w:rPr>
        <w:t xml:space="preserve"> a la empresa</w:t>
      </w:r>
      <w:r w:rsidR="00BB5147">
        <w:rPr>
          <w:rFonts w:ascii="Verdana" w:hAnsi="Verdana"/>
          <w:sz w:val="22"/>
          <w:szCs w:val="22"/>
        </w:rPr>
        <w:t>.</w:t>
      </w:r>
    </w:p>
    <w:p w14:paraId="15618E60" w14:textId="77F7206D" w:rsidR="00A27DE6" w:rsidRDefault="00753C5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elegirá</w:t>
      </w:r>
      <w:r w:rsidR="007963F0">
        <w:rPr>
          <w:rFonts w:ascii="Verdana" w:hAnsi="Verdana"/>
          <w:sz w:val="22"/>
          <w:szCs w:val="22"/>
        </w:rPr>
        <w:t xml:space="preserve"> la tarifa para potencias entre 10 y 15 kW, con discriminación horaria, ya que solo lo necesita</w:t>
      </w:r>
      <w:r>
        <w:rPr>
          <w:rFonts w:ascii="Verdana" w:hAnsi="Verdana"/>
          <w:sz w:val="22"/>
          <w:szCs w:val="22"/>
        </w:rPr>
        <w:t>rá</w:t>
      </w:r>
      <w:r w:rsidR="007963F0">
        <w:rPr>
          <w:rFonts w:ascii="Verdana" w:hAnsi="Verdana"/>
          <w:sz w:val="22"/>
          <w:szCs w:val="22"/>
        </w:rPr>
        <w:t xml:space="preserve"> en el momento de abrir la tienda.</w:t>
      </w:r>
    </w:p>
    <w:p w14:paraId="52363418" w14:textId="0479518B" w:rsidR="00113A0B" w:rsidRDefault="00113A0B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D39E649" w14:textId="6D61CA55" w:rsidR="00113A0B" w:rsidRDefault="00113A0B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Competencia</w:t>
      </w:r>
    </w:p>
    <w:p w14:paraId="5B9C22AD" w14:textId="0FEB342C" w:rsidR="00113A0B" w:rsidRDefault="00113A0B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  <w:u w:val="single"/>
        </w:rPr>
      </w:pPr>
    </w:p>
    <w:p w14:paraId="4D3D2FFC" w14:textId="36CC6848" w:rsidR="00113A0B" w:rsidRPr="00113A0B" w:rsidRDefault="00113A0B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España no hay gran competencia en este sector, al menos de la forma que se tiene planteado en este proyecto.</w:t>
      </w:r>
    </w:p>
    <w:p w14:paraId="0AC622FD" w14:textId="77777777" w:rsidR="007963F0" w:rsidRPr="00A27DE6" w:rsidRDefault="007963F0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554792E4" w14:textId="5AC965C6" w:rsidR="003B6E75" w:rsidRPr="00404556" w:rsidRDefault="003B6E75" w:rsidP="00A347E1">
      <w:pPr>
        <w:pStyle w:val="Prrafodelista"/>
        <w:numPr>
          <w:ilvl w:val="0"/>
          <w:numId w:val="20"/>
        </w:numPr>
        <w:jc w:val="both"/>
        <w:rPr>
          <w:rStyle w:val="Referenciasutil"/>
        </w:rPr>
      </w:pPr>
      <w:r w:rsidRPr="00404556">
        <w:rPr>
          <w:rStyle w:val="Referenciasutil"/>
        </w:rPr>
        <w:t>Análisis interno.</w:t>
      </w:r>
    </w:p>
    <w:p w14:paraId="7B52520A" w14:textId="2022462A" w:rsidR="00113A0B" w:rsidRDefault="00113A0B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6D2E41B1" w14:textId="2121D59F" w:rsidR="00113A0B" w:rsidRDefault="00753C5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Esta </w:t>
      </w:r>
      <w:r w:rsidR="00113A0B" w:rsidRPr="00113A0B">
        <w:rPr>
          <w:rFonts w:ascii="Verdana" w:hAnsi="Verdana"/>
          <w:sz w:val="22"/>
          <w:szCs w:val="22"/>
        </w:rPr>
        <w:t>empresa sería bastante rentable</w:t>
      </w:r>
      <w:r>
        <w:rPr>
          <w:rFonts w:ascii="Verdana" w:hAnsi="Verdana"/>
          <w:sz w:val="22"/>
          <w:szCs w:val="22"/>
        </w:rPr>
        <w:t xml:space="preserve"> </w:t>
      </w:r>
      <w:r w:rsidR="00113A0B" w:rsidRPr="00113A0B">
        <w:rPr>
          <w:rFonts w:ascii="Verdana" w:hAnsi="Verdana"/>
          <w:sz w:val="22"/>
          <w:szCs w:val="22"/>
        </w:rPr>
        <w:t>ya</w:t>
      </w:r>
      <w:r>
        <w:rPr>
          <w:rFonts w:ascii="Verdana" w:hAnsi="Verdana"/>
          <w:sz w:val="22"/>
          <w:szCs w:val="22"/>
        </w:rPr>
        <w:t xml:space="preserve"> </w:t>
      </w:r>
      <w:r w:rsidR="00113A0B" w:rsidRPr="00113A0B">
        <w:rPr>
          <w:rFonts w:ascii="Verdana" w:hAnsi="Verdana"/>
          <w:sz w:val="22"/>
          <w:szCs w:val="22"/>
        </w:rPr>
        <w:t>que</w:t>
      </w:r>
      <w:r w:rsidR="00113A0B">
        <w:rPr>
          <w:rFonts w:ascii="Verdana" w:hAnsi="Verdana"/>
          <w:sz w:val="22"/>
          <w:szCs w:val="22"/>
        </w:rPr>
        <w:t xml:space="preserve"> </w:t>
      </w:r>
      <w:r w:rsidR="00113A0B" w:rsidRPr="00113A0B">
        <w:rPr>
          <w:rFonts w:ascii="Verdana" w:hAnsi="Verdana"/>
          <w:sz w:val="22"/>
          <w:szCs w:val="22"/>
        </w:rPr>
        <w:t>la gente est</w:t>
      </w:r>
      <w:r w:rsidR="00113A0B">
        <w:rPr>
          <w:rFonts w:ascii="Verdana" w:hAnsi="Verdana"/>
          <w:sz w:val="22"/>
          <w:szCs w:val="22"/>
        </w:rPr>
        <w:t xml:space="preserve">á </w:t>
      </w:r>
      <w:r w:rsidR="00113A0B" w:rsidRPr="00113A0B">
        <w:rPr>
          <w:rFonts w:ascii="Verdana" w:hAnsi="Verdana"/>
          <w:sz w:val="22"/>
          <w:szCs w:val="22"/>
        </w:rPr>
        <w:t xml:space="preserve">accediendo a las empresas </w:t>
      </w:r>
      <w:r>
        <w:rPr>
          <w:rFonts w:ascii="Verdana" w:hAnsi="Verdana"/>
          <w:sz w:val="22"/>
          <w:szCs w:val="22"/>
        </w:rPr>
        <w:t>esta de manera continua</w:t>
      </w:r>
      <w:r w:rsidR="00113A0B" w:rsidRPr="00113A0B">
        <w:rPr>
          <w:rFonts w:ascii="Verdana" w:hAnsi="Verdana"/>
          <w:sz w:val="22"/>
          <w:szCs w:val="22"/>
        </w:rPr>
        <w:t>.</w:t>
      </w:r>
    </w:p>
    <w:p w14:paraId="31E7DD7B" w14:textId="77777777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7A35309" w14:textId="3AFF9FB9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 xml:space="preserve">Sería una empresa innovadora ya que en </w:t>
      </w:r>
      <w:r>
        <w:rPr>
          <w:rFonts w:ascii="Verdana" w:hAnsi="Verdana"/>
          <w:sz w:val="22"/>
          <w:szCs w:val="22"/>
        </w:rPr>
        <w:t>Sevilla</w:t>
      </w:r>
      <w:r w:rsidRPr="00113A0B">
        <w:rPr>
          <w:rFonts w:ascii="Verdana" w:hAnsi="Verdana"/>
          <w:sz w:val="22"/>
          <w:szCs w:val="22"/>
        </w:rPr>
        <w:t xml:space="preserve"> no se cuenta con ninguna de este tipo. </w:t>
      </w:r>
      <w:r w:rsidR="00753C55">
        <w:rPr>
          <w:rFonts w:ascii="Verdana" w:hAnsi="Verdana"/>
          <w:sz w:val="22"/>
          <w:szCs w:val="22"/>
        </w:rPr>
        <w:t>Contará con</w:t>
      </w:r>
      <w:r w:rsidRPr="00113A0B">
        <w:rPr>
          <w:rFonts w:ascii="Verdana" w:hAnsi="Verdana"/>
          <w:sz w:val="22"/>
          <w:szCs w:val="22"/>
        </w:rPr>
        <w:t xml:space="preserve"> un buen local lo 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costaría m</w:t>
      </w:r>
      <w:r w:rsidR="00A347E1">
        <w:rPr>
          <w:rFonts w:ascii="Verdana" w:hAnsi="Verdana"/>
          <w:sz w:val="22"/>
          <w:szCs w:val="22"/>
        </w:rPr>
        <w:t>á</w:t>
      </w:r>
      <w:r w:rsidRPr="00113A0B">
        <w:rPr>
          <w:rFonts w:ascii="Verdana" w:hAnsi="Verdana"/>
          <w:sz w:val="22"/>
          <w:szCs w:val="22"/>
        </w:rPr>
        <w:t xml:space="preserve">s pero dará mejor imagen a la gente que esté dispuesta a </w:t>
      </w:r>
      <w:r>
        <w:rPr>
          <w:rFonts w:ascii="Verdana" w:hAnsi="Verdana"/>
          <w:sz w:val="22"/>
          <w:szCs w:val="22"/>
        </w:rPr>
        <w:t xml:space="preserve">adquirir </w:t>
      </w:r>
      <w:r w:rsidR="00753C55">
        <w:rPr>
          <w:rFonts w:ascii="Verdana" w:hAnsi="Verdana"/>
          <w:sz w:val="22"/>
          <w:szCs w:val="22"/>
        </w:rPr>
        <w:t>los</w:t>
      </w:r>
      <w:r>
        <w:rPr>
          <w:rFonts w:ascii="Verdana" w:hAnsi="Verdana"/>
          <w:sz w:val="22"/>
          <w:szCs w:val="22"/>
        </w:rPr>
        <w:t xml:space="preserve"> productos</w:t>
      </w:r>
      <w:r w:rsidRPr="00113A0B">
        <w:rPr>
          <w:rFonts w:ascii="Verdana" w:hAnsi="Verdana"/>
          <w:sz w:val="22"/>
          <w:szCs w:val="22"/>
        </w:rPr>
        <w:t xml:space="preserve">. </w:t>
      </w:r>
    </w:p>
    <w:p w14:paraId="5D12018A" w14:textId="77777777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0DFF0DFC" w14:textId="6342F984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También</w:t>
      </w:r>
      <w:r w:rsidR="00753C55">
        <w:rPr>
          <w:rFonts w:ascii="Verdana" w:hAnsi="Verdana"/>
          <w:sz w:val="22"/>
          <w:szCs w:val="22"/>
        </w:rPr>
        <w:t xml:space="preserve"> se les puede </w:t>
      </w:r>
      <w:r w:rsidRPr="00113A0B">
        <w:rPr>
          <w:rFonts w:ascii="Verdana" w:hAnsi="Verdana"/>
          <w:sz w:val="22"/>
          <w:szCs w:val="22"/>
        </w:rPr>
        <w:t>asesorar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así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sentirían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cómodos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hora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elegir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los productos.</w:t>
      </w:r>
    </w:p>
    <w:p w14:paraId="782BF93C" w14:textId="77777777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5654E46" w14:textId="19E562B8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 xml:space="preserve">Pero no solo </w:t>
      </w:r>
      <w:r w:rsidR="00753C55">
        <w:rPr>
          <w:rFonts w:ascii="Verdana" w:hAnsi="Verdana"/>
          <w:sz w:val="22"/>
          <w:szCs w:val="22"/>
        </w:rPr>
        <w:t>habrá</w:t>
      </w:r>
      <w:r w:rsidRPr="00113A0B">
        <w:rPr>
          <w:rFonts w:ascii="Verdana" w:hAnsi="Verdana"/>
          <w:sz w:val="22"/>
          <w:szCs w:val="22"/>
        </w:rPr>
        <w:t xml:space="preserve"> cosas a nuestro favor, también iría en contra que no ten</w:t>
      </w:r>
      <w:r w:rsidR="00753C55">
        <w:rPr>
          <w:rFonts w:ascii="Verdana" w:hAnsi="Verdana"/>
          <w:sz w:val="22"/>
          <w:szCs w:val="22"/>
        </w:rPr>
        <w:t>emos</w:t>
      </w:r>
      <w:r w:rsidRPr="00113A0B">
        <w:rPr>
          <w:rFonts w:ascii="Verdana" w:hAnsi="Verdana"/>
          <w:sz w:val="22"/>
          <w:szCs w:val="22"/>
        </w:rPr>
        <w:t xml:space="preserve"> experiencia en este tipo de negocios</w:t>
      </w:r>
      <w:r>
        <w:rPr>
          <w:rFonts w:ascii="Verdana" w:hAnsi="Verdana"/>
          <w:sz w:val="22"/>
          <w:szCs w:val="22"/>
        </w:rPr>
        <w:t xml:space="preserve"> ya que es algo nuevo para </w:t>
      </w:r>
      <w:r w:rsidR="00753C55">
        <w:rPr>
          <w:rFonts w:ascii="Verdana" w:hAnsi="Verdana"/>
          <w:sz w:val="22"/>
          <w:szCs w:val="22"/>
        </w:rPr>
        <w:t>nosotros</w:t>
      </w:r>
      <w:r w:rsidRPr="00113A0B">
        <w:rPr>
          <w:rFonts w:ascii="Verdana" w:hAnsi="Verdana"/>
          <w:sz w:val="22"/>
          <w:szCs w:val="22"/>
        </w:rPr>
        <w:t xml:space="preserve">, pero aun así le pondremos </w:t>
      </w:r>
      <w:r w:rsidR="00753C55">
        <w:rPr>
          <w:rFonts w:ascii="Verdana" w:hAnsi="Verdana"/>
          <w:sz w:val="22"/>
          <w:szCs w:val="22"/>
        </w:rPr>
        <w:t xml:space="preserve">el máximo </w:t>
      </w:r>
      <w:r w:rsidRPr="00113A0B">
        <w:rPr>
          <w:rFonts w:ascii="Verdana" w:hAnsi="Verdana"/>
          <w:sz w:val="22"/>
          <w:szCs w:val="22"/>
        </w:rPr>
        <w:t>empeño.</w:t>
      </w:r>
    </w:p>
    <w:p w14:paraId="5F8EE048" w14:textId="6C784E47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E5FE996" w14:textId="2090F9A2" w:rsidR="00A347E1" w:rsidRDefault="00A347E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74C58308" w14:textId="5840B92C" w:rsidR="00A347E1" w:rsidRDefault="00A347E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460CC325" w14:textId="77777777" w:rsidR="00A347E1" w:rsidRPr="00113A0B" w:rsidRDefault="00A347E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EDB56A0" w14:textId="77777777" w:rsidR="00113A0B" w:rsidRP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6A430A5B" w14:textId="073F0353" w:rsidR="003B6E75" w:rsidRPr="00404556" w:rsidRDefault="003B6E75" w:rsidP="00A347E1">
      <w:pPr>
        <w:pStyle w:val="Prrafodelista"/>
        <w:numPr>
          <w:ilvl w:val="0"/>
          <w:numId w:val="20"/>
        </w:numPr>
        <w:jc w:val="both"/>
        <w:rPr>
          <w:rStyle w:val="Referenciasutil"/>
        </w:rPr>
      </w:pPr>
      <w:r w:rsidRPr="00404556">
        <w:rPr>
          <w:rStyle w:val="Referenciasutil"/>
        </w:rPr>
        <w:t>Análisis DAFO.</w:t>
      </w:r>
    </w:p>
    <w:p w14:paraId="176F407A" w14:textId="22093A13" w:rsidR="00113A0B" w:rsidRDefault="00113A0B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5705B5C1" w14:textId="183DE661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  <w:u w:val="single"/>
        </w:rPr>
      </w:pPr>
      <w:r w:rsidRPr="00113A0B">
        <w:rPr>
          <w:rFonts w:ascii="Verdana" w:hAnsi="Verdana"/>
          <w:sz w:val="22"/>
          <w:szCs w:val="22"/>
          <w:u w:val="single"/>
        </w:rPr>
        <w:t>Debilidades</w:t>
      </w:r>
    </w:p>
    <w:p w14:paraId="19BBDFB2" w14:textId="57817BF1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  <w:u w:val="single"/>
        </w:rPr>
      </w:pPr>
    </w:p>
    <w:p w14:paraId="2F9B0F73" w14:textId="72A74D70" w:rsidR="00113A0B" w:rsidRPr="00A347E1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No tenemos mucha experiencia en este tipo de negocios.</w:t>
      </w:r>
    </w:p>
    <w:p w14:paraId="7522082D" w14:textId="164EE857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24407675" w14:textId="3519243F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Amenazas</w:t>
      </w:r>
    </w:p>
    <w:p w14:paraId="2090482D" w14:textId="6379492A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  <w:u w:val="single"/>
        </w:rPr>
      </w:pPr>
    </w:p>
    <w:p w14:paraId="3EF8C539" w14:textId="755E3692" w:rsidR="00A347E1" w:rsidRDefault="00A347E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Al ser un nuevo tipo de empresa, la gente puede mostrarse reacia</w:t>
      </w:r>
      <w:r>
        <w:rPr>
          <w:rFonts w:ascii="Verdana" w:hAnsi="Verdana"/>
          <w:sz w:val="22"/>
          <w:szCs w:val="22"/>
        </w:rPr>
        <w:t xml:space="preserve"> a ella.</w:t>
      </w:r>
    </w:p>
    <w:p w14:paraId="3A6070C8" w14:textId="20D3784F" w:rsidR="00A347E1" w:rsidRDefault="00A347E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6BBB2565" w14:textId="0DA77676" w:rsidR="00A347E1" w:rsidRPr="00A347E1" w:rsidRDefault="00A347E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puede asociar el bajo precio a una imitación del producto</w:t>
      </w:r>
      <w:r w:rsidRPr="00113A0B">
        <w:rPr>
          <w:rFonts w:ascii="Verdana" w:hAnsi="Verdana"/>
          <w:sz w:val="22"/>
          <w:szCs w:val="22"/>
        </w:rPr>
        <w:t>.</w:t>
      </w:r>
    </w:p>
    <w:p w14:paraId="5EFE791D" w14:textId="77777777" w:rsidR="00A347E1" w:rsidRDefault="00A347E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  <w:u w:val="single"/>
        </w:rPr>
      </w:pPr>
    </w:p>
    <w:p w14:paraId="789506CE" w14:textId="0AEA6625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 xml:space="preserve">La amenaza principal sería la crisis y el paro, ya que son factores externos que no podemos influir en ellos, y debido a estos, hay personas que no se pueden </w:t>
      </w:r>
      <w:r>
        <w:rPr>
          <w:rFonts w:ascii="Verdana" w:hAnsi="Verdana"/>
          <w:sz w:val="22"/>
          <w:szCs w:val="22"/>
        </w:rPr>
        <w:t>gastar dinero en demasiados productos</w:t>
      </w:r>
      <w:r w:rsidRPr="00113A0B">
        <w:rPr>
          <w:rFonts w:ascii="Verdana" w:hAnsi="Verdana"/>
          <w:sz w:val="22"/>
          <w:szCs w:val="22"/>
        </w:rPr>
        <w:t>.</w:t>
      </w:r>
    </w:p>
    <w:p w14:paraId="2AE99A8D" w14:textId="77777777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2319BDD3" w14:textId="157D9469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Competencia de las tiendas low cost que también tienen precios bajos, como los productos extranjeros que venden mucho más barato.</w:t>
      </w:r>
    </w:p>
    <w:p w14:paraId="0DB34CF3" w14:textId="329BC0B9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75D05A3D" w14:textId="345BE4FD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Fortalezas</w:t>
      </w:r>
    </w:p>
    <w:p w14:paraId="446C9221" w14:textId="142EDC20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  <w:u w:val="single"/>
        </w:rPr>
      </w:pPr>
    </w:p>
    <w:p w14:paraId="1C1536ED" w14:textId="3B606ECA" w:rsidR="00113A0B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contará</w:t>
      </w:r>
      <w:r w:rsidR="00113A0B" w:rsidRPr="00113A0B">
        <w:rPr>
          <w:rFonts w:ascii="Verdana" w:hAnsi="Verdana"/>
          <w:sz w:val="22"/>
          <w:szCs w:val="22"/>
        </w:rPr>
        <w:t xml:space="preserve"> con</w:t>
      </w:r>
      <w:r w:rsidR="00113A0B">
        <w:rPr>
          <w:rFonts w:ascii="Verdana" w:hAnsi="Verdana"/>
          <w:sz w:val="22"/>
          <w:szCs w:val="22"/>
        </w:rPr>
        <w:t xml:space="preserve"> </w:t>
      </w:r>
      <w:r w:rsidR="00113A0B" w:rsidRPr="00113A0B">
        <w:rPr>
          <w:rFonts w:ascii="Verdana" w:hAnsi="Verdana"/>
          <w:sz w:val="22"/>
          <w:szCs w:val="22"/>
        </w:rPr>
        <w:t>un local en una buena zona.</w:t>
      </w:r>
    </w:p>
    <w:p w14:paraId="251985C6" w14:textId="77777777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778D4F2C" w14:textId="67AD1FF2" w:rsidR="00113A0B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 ayudará</w:t>
      </w:r>
      <w:r w:rsidR="00113A0B" w:rsidRPr="00113A0B">
        <w:rPr>
          <w:rFonts w:ascii="Verdana" w:hAnsi="Verdana"/>
          <w:sz w:val="22"/>
          <w:szCs w:val="22"/>
        </w:rPr>
        <w:t xml:space="preserve"> a </w:t>
      </w:r>
      <w:r>
        <w:rPr>
          <w:rFonts w:ascii="Verdana" w:hAnsi="Verdana"/>
          <w:sz w:val="22"/>
          <w:szCs w:val="22"/>
        </w:rPr>
        <w:t>sus</w:t>
      </w:r>
      <w:r w:rsidR="00113A0B" w:rsidRPr="00113A0B">
        <w:rPr>
          <w:rFonts w:ascii="Verdana" w:hAnsi="Verdana"/>
          <w:sz w:val="22"/>
          <w:szCs w:val="22"/>
        </w:rPr>
        <w:t xml:space="preserve"> clientes asesorándoles con las prendas que mejor le sienten.</w:t>
      </w:r>
    </w:p>
    <w:p w14:paraId="7CAEFAAE" w14:textId="77777777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64BF6CD2" w14:textId="5D567EE1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 xml:space="preserve">Todos </w:t>
      </w:r>
      <w:r w:rsidR="0049299B">
        <w:rPr>
          <w:rFonts w:ascii="Verdana" w:hAnsi="Verdana"/>
          <w:sz w:val="22"/>
          <w:szCs w:val="22"/>
        </w:rPr>
        <w:t>los</w:t>
      </w:r>
      <w:r w:rsidRPr="00113A0B">
        <w:rPr>
          <w:rFonts w:ascii="Verdana" w:hAnsi="Verdana"/>
          <w:sz w:val="22"/>
          <w:szCs w:val="22"/>
        </w:rPr>
        <w:t xml:space="preserve"> productos c</w:t>
      </w:r>
      <w:r w:rsidR="0049299B">
        <w:rPr>
          <w:rFonts w:ascii="Verdana" w:hAnsi="Verdana"/>
          <w:sz w:val="22"/>
          <w:szCs w:val="22"/>
        </w:rPr>
        <w:t>ontarán</w:t>
      </w:r>
      <w:r w:rsidRPr="00113A0B">
        <w:rPr>
          <w:rFonts w:ascii="Verdana" w:hAnsi="Verdana"/>
          <w:sz w:val="22"/>
          <w:szCs w:val="22"/>
        </w:rPr>
        <w:t xml:space="preserve"> con un precio bajo.</w:t>
      </w:r>
    </w:p>
    <w:p w14:paraId="3E2E33B0" w14:textId="0D81C9FF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6C340F6B" w14:textId="3AA713BC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Oportunidades</w:t>
      </w:r>
    </w:p>
    <w:p w14:paraId="36ACD84F" w14:textId="1FF30D57" w:rsidR="00113A0B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  <w:u w:val="single"/>
        </w:rPr>
      </w:pPr>
    </w:p>
    <w:p w14:paraId="5ECFDD86" w14:textId="5CCB99A1" w:rsidR="00B0753D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Al ser un tipo de empresa innovadora y mucho más económica en esta época</w:t>
      </w:r>
      <w:r w:rsidR="00B0753D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>de crisis, estimamos que tendremos más clientes ya que estos con poca renta, adquirirán más bienes inferiores.</w:t>
      </w:r>
    </w:p>
    <w:p w14:paraId="28C22F56" w14:textId="77777777" w:rsidR="00B0753D" w:rsidRDefault="00B0753D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30854B20" w14:textId="1653B4B2" w:rsidR="00B0753D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Puede que el paro nos afecte ya que no tendrán dinero para poder</w:t>
      </w:r>
      <w:r w:rsidR="00B0753D">
        <w:rPr>
          <w:rFonts w:ascii="Verdana" w:hAnsi="Verdana"/>
          <w:sz w:val="22"/>
          <w:szCs w:val="22"/>
        </w:rPr>
        <w:t xml:space="preserve"> </w:t>
      </w:r>
      <w:r w:rsidRPr="00113A0B">
        <w:rPr>
          <w:rFonts w:ascii="Verdana" w:hAnsi="Verdana"/>
          <w:sz w:val="22"/>
          <w:szCs w:val="22"/>
        </w:rPr>
        <w:t xml:space="preserve">comprar </w:t>
      </w:r>
      <w:r w:rsidR="00B0753D">
        <w:rPr>
          <w:rFonts w:ascii="Verdana" w:hAnsi="Verdana"/>
          <w:sz w:val="22"/>
          <w:szCs w:val="22"/>
        </w:rPr>
        <w:t>muchos artículos</w:t>
      </w:r>
      <w:r w:rsidRPr="00113A0B">
        <w:rPr>
          <w:rFonts w:ascii="Verdana" w:hAnsi="Verdana"/>
          <w:sz w:val="22"/>
          <w:szCs w:val="22"/>
        </w:rPr>
        <w:t>, pero también al tener precios bajos acudirán a nuestra tienda a comprar sus productos.</w:t>
      </w:r>
    </w:p>
    <w:p w14:paraId="0393EBD9" w14:textId="77777777" w:rsidR="00B0753D" w:rsidRDefault="00B0753D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15CB5800" w14:textId="3E7B08FC" w:rsidR="00A3679B" w:rsidRPr="00B0753D" w:rsidRDefault="00113A0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113A0B">
        <w:rPr>
          <w:rFonts w:ascii="Verdana" w:hAnsi="Verdana"/>
          <w:sz w:val="22"/>
          <w:szCs w:val="22"/>
        </w:rPr>
        <w:t>La disminución de la renta per cápita de la población en general que hace que acceda a productos inferiores pero de buena calidad.</w:t>
      </w:r>
    </w:p>
    <w:p w14:paraId="7B7984E0" w14:textId="7FEB7BC2" w:rsidR="00F82512" w:rsidRDefault="00F82512" w:rsidP="00A347E1">
      <w:pPr>
        <w:ind w:left="360"/>
        <w:jc w:val="both"/>
        <w:rPr>
          <w:rFonts w:ascii="Verdana" w:hAnsi="Verdana"/>
          <w:sz w:val="22"/>
          <w:szCs w:val="22"/>
        </w:rPr>
      </w:pPr>
    </w:p>
    <w:p w14:paraId="575CACA3" w14:textId="751244AA" w:rsidR="00B0753D" w:rsidRDefault="00B0753D" w:rsidP="00A347E1">
      <w:pPr>
        <w:pStyle w:val="Ttulo2"/>
        <w:jc w:val="both"/>
      </w:pPr>
      <w:bookmarkStart w:id="5" w:name="_Toc42454790"/>
      <w:r>
        <w:t>Plan de marketing.</w:t>
      </w:r>
      <w:bookmarkEnd w:id="5"/>
    </w:p>
    <w:p w14:paraId="62619E21" w14:textId="77777777" w:rsidR="002B77F5" w:rsidRDefault="002B77F5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2F92378F" w14:textId="55FC3B0B" w:rsidR="00B0753D" w:rsidRPr="00404556" w:rsidRDefault="00B0753D" w:rsidP="00A347E1">
      <w:pPr>
        <w:pStyle w:val="Prrafodelista"/>
        <w:numPr>
          <w:ilvl w:val="0"/>
          <w:numId w:val="24"/>
        </w:numPr>
        <w:jc w:val="both"/>
        <w:rPr>
          <w:rStyle w:val="Referenciasutil"/>
        </w:rPr>
      </w:pPr>
      <w:r w:rsidRPr="00404556">
        <w:rPr>
          <w:rStyle w:val="Referenciasutil"/>
        </w:rPr>
        <w:t>Producto o servicio.</w:t>
      </w:r>
    </w:p>
    <w:p w14:paraId="4871F3C8" w14:textId="43736322" w:rsidR="002B77F5" w:rsidRDefault="002B77F5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64FD27A3" w14:textId="75D2BBE4" w:rsidR="002B77F5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objetivo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principal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sería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obtener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beneficios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rentabilizar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la 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inversión,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>darnos</w:t>
      </w:r>
      <w:r w:rsidR="00753C55">
        <w:rPr>
          <w:rFonts w:ascii="Verdana" w:hAnsi="Verdana"/>
          <w:sz w:val="22"/>
          <w:szCs w:val="22"/>
        </w:rPr>
        <w:t xml:space="preserve"> </w:t>
      </w:r>
      <w:r w:rsidR="002B77F5" w:rsidRPr="002B77F5">
        <w:rPr>
          <w:rFonts w:ascii="Verdana" w:hAnsi="Verdana"/>
          <w:sz w:val="22"/>
          <w:szCs w:val="22"/>
        </w:rPr>
        <w:t xml:space="preserve">a conocer rápidamente por las redes y así aumentar </w:t>
      </w:r>
      <w:r>
        <w:rPr>
          <w:rFonts w:ascii="Verdana" w:hAnsi="Verdana"/>
          <w:sz w:val="22"/>
          <w:szCs w:val="22"/>
        </w:rPr>
        <w:t>las</w:t>
      </w:r>
      <w:r w:rsidR="002B77F5" w:rsidRPr="002B77F5">
        <w:rPr>
          <w:rFonts w:ascii="Verdana" w:hAnsi="Verdana"/>
          <w:sz w:val="22"/>
          <w:szCs w:val="22"/>
        </w:rPr>
        <w:t xml:space="preserve"> ventas. </w:t>
      </w:r>
    </w:p>
    <w:p w14:paraId="3CAEE43F" w14:textId="5B17024C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2B77F5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con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visión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futuro,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nos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gustaría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poder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abrir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tiendas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toda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España,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>hacer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2B77F5">
        <w:rPr>
          <w:rFonts w:ascii="Verdana" w:hAnsi="Verdana"/>
          <w:sz w:val="22"/>
          <w:szCs w:val="22"/>
        </w:rPr>
        <w:t xml:space="preserve">que </w:t>
      </w:r>
      <w:r w:rsidR="0049299B">
        <w:rPr>
          <w:rFonts w:ascii="Verdana" w:hAnsi="Verdana"/>
          <w:sz w:val="22"/>
          <w:szCs w:val="22"/>
        </w:rPr>
        <w:t>los</w:t>
      </w:r>
      <w:r w:rsidRPr="002B77F5">
        <w:rPr>
          <w:rFonts w:ascii="Verdana" w:hAnsi="Verdana"/>
          <w:sz w:val="22"/>
          <w:szCs w:val="22"/>
        </w:rPr>
        <w:t xml:space="preserve"> productos puedan llegar más lejos</w:t>
      </w:r>
      <w:r>
        <w:rPr>
          <w:rFonts w:ascii="Verdana" w:hAnsi="Verdana"/>
          <w:sz w:val="22"/>
          <w:szCs w:val="22"/>
        </w:rPr>
        <w:t>.</w:t>
      </w:r>
    </w:p>
    <w:p w14:paraId="3B842DE0" w14:textId="77777777" w:rsidR="002B77F5" w:rsidRP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B3C06C7" w14:textId="56A210E1" w:rsidR="00B0753D" w:rsidRPr="00404556" w:rsidRDefault="00B0753D" w:rsidP="00A347E1">
      <w:pPr>
        <w:pStyle w:val="Prrafodelista"/>
        <w:numPr>
          <w:ilvl w:val="0"/>
          <w:numId w:val="24"/>
        </w:numPr>
        <w:jc w:val="both"/>
        <w:rPr>
          <w:rStyle w:val="Referenciasutil"/>
        </w:rPr>
      </w:pPr>
      <w:r w:rsidRPr="00404556">
        <w:rPr>
          <w:rStyle w:val="Referenciasutil"/>
        </w:rPr>
        <w:t>El precio.</w:t>
      </w:r>
    </w:p>
    <w:p w14:paraId="7F0CC329" w14:textId="77777777" w:rsidR="002B77F5" w:rsidRPr="002B77F5" w:rsidRDefault="002B77F5" w:rsidP="00A347E1">
      <w:pPr>
        <w:pStyle w:val="Prrafodelista"/>
        <w:jc w:val="both"/>
        <w:rPr>
          <w:rFonts w:ascii="Verdana" w:hAnsi="Verdana"/>
          <w:b/>
          <w:bCs/>
          <w:sz w:val="22"/>
          <w:szCs w:val="22"/>
        </w:rPr>
      </w:pPr>
    </w:p>
    <w:p w14:paraId="226E5DAF" w14:textId="4B614347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precio de todos los productos siempre será más económico que el producto comprado en la web oficial.</w:t>
      </w:r>
    </w:p>
    <w:p w14:paraId="6D5EE6E9" w14:textId="6CCD7CF7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2240078B" w14:textId="6EF5D50B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Aparecerán ofertas flash en cada producto ya que la idea es que varíen con mucha frecuencia, pudiendo llegar hasta el 75% de descuento en un producto. Esto dependerá del acuerdo llegado con la firma y ahí se establecerá ese descuento sobre el precio original.</w:t>
      </w:r>
    </w:p>
    <w:p w14:paraId="67FAFAD5" w14:textId="247721BC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0955E2B2" w14:textId="6C805F2F" w:rsidR="002B77F5" w:rsidRPr="002B77F5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empresa</w:t>
      </w:r>
      <w:r w:rsidR="002B77F5">
        <w:rPr>
          <w:rFonts w:ascii="Verdana" w:hAnsi="Verdana"/>
          <w:sz w:val="22"/>
          <w:szCs w:val="22"/>
        </w:rPr>
        <w:t xml:space="preserve"> obt</w:t>
      </w:r>
      <w:r>
        <w:rPr>
          <w:rFonts w:ascii="Verdana" w:hAnsi="Verdana"/>
          <w:sz w:val="22"/>
          <w:szCs w:val="22"/>
        </w:rPr>
        <w:t>iene</w:t>
      </w:r>
      <w:r w:rsidR="002B77F5">
        <w:rPr>
          <w:rFonts w:ascii="Verdana" w:hAnsi="Verdana"/>
          <w:sz w:val="22"/>
          <w:szCs w:val="22"/>
        </w:rPr>
        <w:t xml:space="preserve"> un porcentaje de ese dinero que iría incluido en gastos de gestión y así como la publicidad a las marcas en la página web.</w:t>
      </w:r>
    </w:p>
    <w:p w14:paraId="056D8A9E" w14:textId="77777777" w:rsidR="002B77F5" w:rsidRDefault="002B77F5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788511B2" w14:textId="2B32DC4C" w:rsidR="002B77F5" w:rsidRPr="00404556" w:rsidRDefault="00B0753D" w:rsidP="00A347E1">
      <w:pPr>
        <w:pStyle w:val="Prrafodelista"/>
        <w:numPr>
          <w:ilvl w:val="0"/>
          <w:numId w:val="24"/>
        </w:numPr>
        <w:jc w:val="both"/>
        <w:rPr>
          <w:rStyle w:val="Referenciasutil"/>
        </w:rPr>
      </w:pPr>
      <w:r w:rsidRPr="00404556">
        <w:rPr>
          <w:rStyle w:val="Referenciasutil"/>
        </w:rPr>
        <w:t>La comunicación.</w:t>
      </w:r>
    </w:p>
    <w:p w14:paraId="593A1FDB" w14:textId="25E50301" w:rsidR="002B77F5" w:rsidRDefault="002B77F5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5DB10D29" w14:textId="5F2B6468" w:rsidR="002B77F5" w:rsidRDefault="002B77F5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“</w:t>
      </w:r>
      <w:r w:rsidRPr="00643937">
        <w:rPr>
          <w:rStyle w:val="Ttulodellibro"/>
        </w:rPr>
        <w:t>SUNSET</w:t>
      </w:r>
      <w:r>
        <w:rPr>
          <w:rFonts w:ascii="Verdana" w:hAnsi="Verdana"/>
          <w:b/>
          <w:bCs/>
          <w:sz w:val="22"/>
          <w:szCs w:val="22"/>
        </w:rPr>
        <w:t>”</w:t>
      </w:r>
    </w:p>
    <w:p w14:paraId="1EB7C26C" w14:textId="0AAA7E82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49C3E976" w14:textId="4859E6A3" w:rsidR="002B77F5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ha elegido</w:t>
      </w:r>
      <w:r w:rsidR="002B77F5">
        <w:rPr>
          <w:rFonts w:ascii="Verdana" w:hAnsi="Verdana"/>
          <w:sz w:val="22"/>
          <w:szCs w:val="22"/>
        </w:rPr>
        <w:t xml:space="preserve"> este nombre porque es un nombre corto y fácil de recordar, significa atardecer en inglés y ¿Hay algo más bonito que ver un atardecer? Pues esperamos que no haya nada bonito que comprar en nuestra tienda.</w:t>
      </w:r>
    </w:p>
    <w:p w14:paraId="3BF1E670" w14:textId="77777777" w:rsidR="00710C02" w:rsidRDefault="00710C02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37CAB5EB" w14:textId="5578EB0F" w:rsidR="002B77F5" w:rsidRPr="00710C02" w:rsidRDefault="00710C02" w:rsidP="00710C02">
      <w:pPr>
        <w:pStyle w:val="Descripcin"/>
        <w:ind w:left="1092" w:firstLine="708"/>
        <w:rPr>
          <w:rFonts w:ascii="Verdana" w:hAnsi="Verdana"/>
          <w:sz w:val="22"/>
          <w:szCs w:val="22"/>
        </w:rPr>
      </w:pPr>
      <w:bookmarkStart w:id="6" w:name="_Toc42455112"/>
      <w:r>
        <w:t xml:space="preserve">Ilustración </w:t>
      </w:r>
      <w:fldSimple w:instr=" SEQ Ilustración \* ARABIC ">
        <w:r w:rsidR="00B3294A">
          <w:rPr>
            <w:noProof/>
          </w:rPr>
          <w:t>1</w:t>
        </w:r>
      </w:fldSimple>
      <w:r>
        <w:t>: Logotipo de la marca</w:t>
      </w:r>
      <w:bookmarkEnd w:id="6"/>
    </w:p>
    <w:p w14:paraId="1F083139" w14:textId="1ECE9F50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noProof/>
        </w:rPr>
        <w:drawing>
          <wp:inline distT="0" distB="0" distL="0" distR="0" wp14:anchorId="676D309F" wp14:editId="62EF3055">
            <wp:extent cx="1857375" cy="1066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6C1AD" w14:textId="22AB9B9B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2C7D519E" w14:textId="052FA9CC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logotipo es el nombre de la empresa y un zapato con los cordones simbolizando un símbolo de infinito para dejar ver así que vendemos muchos productos de la categoría textil.</w:t>
      </w:r>
    </w:p>
    <w:p w14:paraId="1091BCA5" w14:textId="41FECEFF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6757EA4C" w14:textId="609AB159" w:rsidR="002B77F5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2B77F5">
        <w:rPr>
          <w:rFonts w:ascii="Verdana" w:hAnsi="Verdana"/>
          <w:sz w:val="22"/>
          <w:szCs w:val="22"/>
        </w:rPr>
        <w:t xml:space="preserve"> intención</w:t>
      </w:r>
      <w:r>
        <w:rPr>
          <w:rFonts w:ascii="Verdana" w:hAnsi="Verdana"/>
          <w:sz w:val="22"/>
          <w:szCs w:val="22"/>
        </w:rPr>
        <w:t xml:space="preserve"> de la empresa</w:t>
      </w:r>
      <w:r w:rsidR="002B77F5">
        <w:rPr>
          <w:rFonts w:ascii="Verdana" w:hAnsi="Verdana"/>
          <w:sz w:val="22"/>
          <w:szCs w:val="22"/>
        </w:rPr>
        <w:t xml:space="preserve"> es repartir merchandising de la empresa como gorras, camisetas, e</w:t>
      </w:r>
      <w:r w:rsidR="00A347E1">
        <w:rPr>
          <w:rFonts w:ascii="Verdana" w:hAnsi="Verdana"/>
          <w:sz w:val="22"/>
          <w:szCs w:val="22"/>
        </w:rPr>
        <w:t>tcétera</w:t>
      </w:r>
    </w:p>
    <w:p w14:paraId="278F7C47" w14:textId="469F818A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70396B7D" w14:textId="16D4C6B3" w:rsidR="002B77F5" w:rsidRDefault="002B77F5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Anunciar</w:t>
      </w:r>
      <w:r w:rsidR="0049299B">
        <w:rPr>
          <w:rFonts w:ascii="Verdana" w:hAnsi="Verdana"/>
          <w:sz w:val="22"/>
          <w:szCs w:val="22"/>
        </w:rPr>
        <w:t xml:space="preserve"> la empresa</w:t>
      </w:r>
      <w:r>
        <w:rPr>
          <w:rFonts w:ascii="Verdana" w:hAnsi="Verdana"/>
          <w:sz w:val="22"/>
          <w:szCs w:val="22"/>
        </w:rPr>
        <w:t xml:space="preserve"> en las redes sociales y poner el logo de la empresa en las bolsas y en los paquetes de envío a los clientes.</w:t>
      </w:r>
    </w:p>
    <w:p w14:paraId="2860B42A" w14:textId="20EC729F" w:rsid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29F5FC8E" w14:textId="421E949A" w:rsidR="000F5A01" w:rsidRPr="000F5A01" w:rsidRDefault="0049299B" w:rsidP="00A347E1">
      <w:pPr>
        <w:pStyle w:val="Prrafodelista"/>
        <w:ind w:left="1800"/>
        <w:jc w:val="both"/>
      </w:pPr>
      <w:r>
        <w:rPr>
          <w:rFonts w:ascii="Verdana" w:hAnsi="Verdana"/>
          <w:sz w:val="22"/>
          <w:szCs w:val="22"/>
        </w:rPr>
        <w:t>La empresa gastará</w:t>
      </w:r>
      <w:r w:rsidR="000F5A01">
        <w:rPr>
          <w:rFonts w:ascii="Verdana" w:hAnsi="Verdana"/>
          <w:sz w:val="22"/>
          <w:szCs w:val="22"/>
        </w:rPr>
        <w:t xml:space="preserve"> 500</w:t>
      </w:r>
      <w:r w:rsidR="000F5A01" w:rsidRPr="000F5A01">
        <w:rPr>
          <w:rFonts w:ascii="Verdana" w:hAnsi="Verdana"/>
          <w:sz w:val="22"/>
          <w:szCs w:val="22"/>
        </w:rPr>
        <w:t>€</w:t>
      </w:r>
      <w:r w:rsidR="000F5A01">
        <w:rPr>
          <w:rFonts w:ascii="Verdana" w:hAnsi="Verdana"/>
          <w:sz w:val="22"/>
          <w:szCs w:val="22"/>
        </w:rPr>
        <w:t xml:space="preserve"> el primer mes en publicidad y 20</w:t>
      </w:r>
      <w:r w:rsidR="000F5A01" w:rsidRPr="000F5A01">
        <w:rPr>
          <w:rFonts w:ascii="Verdana" w:hAnsi="Verdana"/>
          <w:sz w:val="22"/>
          <w:szCs w:val="22"/>
        </w:rPr>
        <w:t>€</w:t>
      </w:r>
      <w:r w:rsidR="000F5A01">
        <w:rPr>
          <w:rFonts w:ascii="Verdana" w:hAnsi="Verdana"/>
          <w:sz w:val="22"/>
          <w:szCs w:val="22"/>
        </w:rPr>
        <w:t xml:space="preserve"> los meses siguientes para hacer propaganda de la empresa.</w:t>
      </w:r>
    </w:p>
    <w:p w14:paraId="65CC57A9" w14:textId="77777777" w:rsidR="002B77F5" w:rsidRDefault="002B77F5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5C049E38" w14:textId="10A559DA" w:rsidR="00B0753D" w:rsidRDefault="00B0753D" w:rsidP="00A347E1">
      <w:pPr>
        <w:pStyle w:val="Ttulo2"/>
        <w:jc w:val="both"/>
      </w:pPr>
      <w:bookmarkStart w:id="7" w:name="_Toc42454791"/>
      <w:r>
        <w:t>Infraestructuras.</w:t>
      </w:r>
      <w:bookmarkEnd w:id="7"/>
    </w:p>
    <w:p w14:paraId="0F92DE2D" w14:textId="77777777" w:rsidR="000F5A01" w:rsidRDefault="000F5A01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6433266B" w14:textId="50073451" w:rsidR="00B0753D" w:rsidRPr="00404556" w:rsidRDefault="00B0753D" w:rsidP="00A347E1">
      <w:pPr>
        <w:pStyle w:val="Prrafodelista"/>
        <w:numPr>
          <w:ilvl w:val="0"/>
          <w:numId w:val="25"/>
        </w:numPr>
        <w:jc w:val="both"/>
        <w:rPr>
          <w:rStyle w:val="Referenciasutil"/>
        </w:rPr>
      </w:pPr>
      <w:r w:rsidRPr="00404556">
        <w:rPr>
          <w:rStyle w:val="Referenciasutil"/>
        </w:rPr>
        <w:t>Locales.</w:t>
      </w:r>
    </w:p>
    <w:p w14:paraId="3F6EE7B6" w14:textId="77777777" w:rsidR="000F5A01" w:rsidRDefault="000F5A01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1D3616F7" w14:textId="141EF4B3" w:rsidR="000F5A01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0F5A01" w:rsidRPr="000F5A01">
        <w:rPr>
          <w:rFonts w:ascii="Verdana" w:hAnsi="Verdana"/>
          <w:sz w:val="22"/>
          <w:szCs w:val="22"/>
        </w:rPr>
        <w:t xml:space="preserve"> empresa se localizaría en </w:t>
      </w:r>
      <w:r w:rsidR="000F5A01">
        <w:rPr>
          <w:rFonts w:ascii="Verdana" w:hAnsi="Verdana"/>
          <w:sz w:val="22"/>
          <w:szCs w:val="22"/>
        </w:rPr>
        <w:t>Sevilla</w:t>
      </w:r>
      <w:r w:rsidR="000F5A01" w:rsidRPr="000F5A01">
        <w:rPr>
          <w:rFonts w:ascii="Verdana" w:hAnsi="Verdana"/>
          <w:sz w:val="22"/>
          <w:szCs w:val="22"/>
        </w:rPr>
        <w:t xml:space="preserve">. </w:t>
      </w:r>
      <w:r>
        <w:rPr>
          <w:rFonts w:ascii="Verdana" w:hAnsi="Verdana"/>
          <w:sz w:val="22"/>
          <w:szCs w:val="22"/>
        </w:rPr>
        <w:t>Se ha</w:t>
      </w:r>
      <w:r w:rsidR="000F5A01" w:rsidRPr="000F5A01">
        <w:rPr>
          <w:rFonts w:ascii="Verdana" w:hAnsi="Verdana"/>
          <w:sz w:val="22"/>
          <w:szCs w:val="22"/>
        </w:rPr>
        <w:t xml:space="preserve"> elegido est</w:t>
      </w:r>
      <w:r w:rsidR="000F5A01">
        <w:rPr>
          <w:rFonts w:ascii="Verdana" w:hAnsi="Verdana"/>
          <w:sz w:val="22"/>
          <w:szCs w:val="22"/>
        </w:rPr>
        <w:t>a</w:t>
      </w:r>
      <w:r w:rsidR="000F5A01" w:rsidRPr="000F5A01">
        <w:rPr>
          <w:rFonts w:ascii="Verdana" w:hAnsi="Verdana"/>
          <w:sz w:val="22"/>
          <w:szCs w:val="22"/>
        </w:rPr>
        <w:t xml:space="preserve"> </w:t>
      </w:r>
      <w:r w:rsidR="000F5A01">
        <w:rPr>
          <w:rFonts w:ascii="Verdana" w:hAnsi="Verdana"/>
          <w:sz w:val="22"/>
          <w:szCs w:val="22"/>
        </w:rPr>
        <w:t>ciudad</w:t>
      </w:r>
      <w:r w:rsidR="000F5A01" w:rsidRPr="000F5A01">
        <w:rPr>
          <w:rFonts w:ascii="Verdana" w:hAnsi="Verdana"/>
          <w:sz w:val="22"/>
          <w:szCs w:val="22"/>
        </w:rPr>
        <w:t xml:space="preserve"> ya que </w:t>
      </w:r>
      <w:r w:rsidR="000F5A01">
        <w:rPr>
          <w:rFonts w:ascii="Verdana" w:hAnsi="Verdana"/>
          <w:sz w:val="22"/>
          <w:szCs w:val="22"/>
        </w:rPr>
        <w:t>es donde ha nacido el proyecto y conocemos los sitios más transitados por las personas de la ciudad.</w:t>
      </w:r>
    </w:p>
    <w:p w14:paraId="2FE06ECB" w14:textId="77777777" w:rsidR="000F5A01" w:rsidRP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3818A470" w14:textId="3F1BCE62" w:rsidR="00B0753D" w:rsidRPr="00404556" w:rsidRDefault="00B0753D" w:rsidP="00A347E1">
      <w:pPr>
        <w:pStyle w:val="Prrafodelista"/>
        <w:numPr>
          <w:ilvl w:val="0"/>
          <w:numId w:val="25"/>
        </w:numPr>
        <w:jc w:val="both"/>
        <w:rPr>
          <w:rStyle w:val="Referenciasutil"/>
        </w:rPr>
      </w:pPr>
      <w:r w:rsidRPr="00404556">
        <w:rPr>
          <w:rStyle w:val="Referenciasutil"/>
        </w:rPr>
        <w:t>Mobiliario y equipos.</w:t>
      </w:r>
    </w:p>
    <w:p w14:paraId="4F53EFC0" w14:textId="77777777" w:rsidR="000F5A01" w:rsidRPr="000F5A01" w:rsidRDefault="000F5A01" w:rsidP="00A347E1">
      <w:pPr>
        <w:pStyle w:val="Prrafodelista"/>
        <w:jc w:val="both"/>
        <w:rPr>
          <w:rFonts w:ascii="Verdana" w:hAnsi="Verdana"/>
          <w:b/>
          <w:bCs/>
          <w:sz w:val="22"/>
          <w:szCs w:val="22"/>
        </w:rPr>
      </w:pPr>
    </w:p>
    <w:p w14:paraId="3DC97FB9" w14:textId="55BD9044" w:rsidR="000F5A01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</w:t>
      </w:r>
      <w:r w:rsidR="000F5A01" w:rsidRPr="000F5A01">
        <w:rPr>
          <w:rFonts w:ascii="Verdana" w:hAnsi="Verdana"/>
          <w:sz w:val="22"/>
          <w:szCs w:val="22"/>
        </w:rPr>
        <w:t xml:space="preserve"> tienda dispondría de </w:t>
      </w:r>
      <w:r w:rsidR="000F5A01">
        <w:rPr>
          <w:rFonts w:ascii="Verdana" w:hAnsi="Verdana"/>
          <w:sz w:val="22"/>
          <w:szCs w:val="22"/>
        </w:rPr>
        <w:t>todos los productos disponibles en la web</w:t>
      </w:r>
      <w:r w:rsidR="000F5A01" w:rsidRPr="000F5A01">
        <w:rPr>
          <w:rFonts w:ascii="Verdana" w:hAnsi="Verdana"/>
          <w:sz w:val="22"/>
          <w:szCs w:val="22"/>
        </w:rPr>
        <w:t>, y lo</w:t>
      </w:r>
      <w:r w:rsidR="000F5A01">
        <w:rPr>
          <w:rFonts w:ascii="Verdana" w:hAnsi="Verdana"/>
          <w:sz w:val="22"/>
          <w:szCs w:val="22"/>
        </w:rPr>
        <w:t>s que estén agotados temporalmente en el almacén preparados para su reposición</w:t>
      </w:r>
      <w:r w:rsidR="000F5A01" w:rsidRPr="000F5A01">
        <w:rPr>
          <w:rFonts w:ascii="Verdana" w:hAnsi="Verdana"/>
          <w:sz w:val="22"/>
          <w:szCs w:val="22"/>
        </w:rPr>
        <w:t>.</w:t>
      </w:r>
    </w:p>
    <w:p w14:paraId="04D80492" w14:textId="77777777" w:rsid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00B73F9C" w14:textId="7EC7FAFD" w:rsidR="000F5A01" w:rsidRDefault="0049299B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adquirirá</w:t>
      </w:r>
      <w:r w:rsidR="000F5A01" w:rsidRPr="000F5A01">
        <w:rPr>
          <w:rFonts w:ascii="Verdana" w:hAnsi="Verdana"/>
          <w:sz w:val="22"/>
          <w:szCs w:val="22"/>
        </w:rPr>
        <w:t xml:space="preserve"> un mostrador en el que estaría el ordenador y la máquina registradora. </w:t>
      </w:r>
    </w:p>
    <w:p w14:paraId="2D77D3BF" w14:textId="77777777" w:rsid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345BFC52" w14:textId="77777777" w:rsid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 xml:space="preserve">Habrá dos probadores en el interior de la tienda para que puedan probarse los </w:t>
      </w:r>
      <w:r>
        <w:rPr>
          <w:rFonts w:ascii="Verdana" w:hAnsi="Verdana"/>
          <w:sz w:val="22"/>
          <w:szCs w:val="22"/>
        </w:rPr>
        <w:t>productos</w:t>
      </w:r>
      <w:r w:rsidRPr="000F5A01">
        <w:rPr>
          <w:rFonts w:ascii="Verdana" w:hAnsi="Verdana"/>
          <w:sz w:val="22"/>
          <w:szCs w:val="22"/>
        </w:rPr>
        <w:t xml:space="preserve"> y elegir el más adecuado, y cinco o seis espejos de cuerpo entero colocados de tal forma que se puedan ver también por detrás. </w:t>
      </w:r>
    </w:p>
    <w:p w14:paraId="37E2E37B" w14:textId="77777777" w:rsid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57908461" w14:textId="2FF6A8BC" w:rsid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 xml:space="preserve">También </w:t>
      </w:r>
      <w:r w:rsidR="0049299B">
        <w:rPr>
          <w:rFonts w:ascii="Verdana" w:hAnsi="Verdana"/>
          <w:sz w:val="22"/>
          <w:szCs w:val="22"/>
        </w:rPr>
        <w:t>contará</w:t>
      </w:r>
      <w:r w:rsidRPr="000F5A01">
        <w:rPr>
          <w:rFonts w:ascii="Verdana" w:hAnsi="Verdana"/>
          <w:sz w:val="22"/>
          <w:szCs w:val="22"/>
        </w:rPr>
        <w:t xml:space="preserve"> con unas vitrinas y unos percheros para exponer los productos.</w:t>
      </w:r>
      <w:r>
        <w:rPr>
          <w:rFonts w:ascii="Verdana" w:hAnsi="Verdana"/>
          <w:sz w:val="22"/>
          <w:szCs w:val="22"/>
        </w:rPr>
        <w:t xml:space="preserve"> </w:t>
      </w:r>
    </w:p>
    <w:p w14:paraId="75272ED6" w14:textId="77777777" w:rsid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28C95879" w14:textId="302A0304" w:rsid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>Tendr</w:t>
      </w:r>
      <w:r w:rsidR="0049299B">
        <w:rPr>
          <w:rFonts w:ascii="Verdana" w:hAnsi="Verdana"/>
          <w:sz w:val="22"/>
          <w:szCs w:val="22"/>
        </w:rPr>
        <w:t>á</w:t>
      </w:r>
      <w:r w:rsidRPr="000F5A01">
        <w:rPr>
          <w:rFonts w:ascii="Verdana" w:hAnsi="Verdana"/>
          <w:sz w:val="22"/>
          <w:szCs w:val="22"/>
        </w:rPr>
        <w:t xml:space="preserve"> unos carteles con el nombre de nuestra empresa, distribuidos por la tienda, para que se aprecien los</w:t>
      </w:r>
      <w:r>
        <w:rPr>
          <w:rFonts w:ascii="Verdana" w:hAnsi="Verdana"/>
          <w:sz w:val="22"/>
          <w:szCs w:val="22"/>
        </w:rPr>
        <w:t xml:space="preserve"> </w:t>
      </w:r>
      <w:r w:rsidRPr="000F5A01">
        <w:rPr>
          <w:rFonts w:ascii="Verdana" w:hAnsi="Verdana"/>
          <w:sz w:val="22"/>
          <w:szCs w:val="22"/>
        </w:rPr>
        <w:t>productos de los que disponemos</w:t>
      </w:r>
      <w:r>
        <w:rPr>
          <w:rFonts w:ascii="Verdana" w:hAnsi="Verdana"/>
          <w:sz w:val="22"/>
          <w:szCs w:val="22"/>
        </w:rPr>
        <w:t>.</w:t>
      </w:r>
    </w:p>
    <w:p w14:paraId="64C40CC3" w14:textId="502A7BDE" w:rsid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</w:p>
    <w:p w14:paraId="08DEC420" w14:textId="0EF01B9C" w:rsidR="000F5A01" w:rsidRP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>Contar</w:t>
      </w:r>
      <w:r w:rsidR="0049299B">
        <w:rPr>
          <w:rFonts w:ascii="Verdana" w:hAnsi="Verdana"/>
          <w:sz w:val="22"/>
          <w:szCs w:val="22"/>
        </w:rPr>
        <w:t>á</w:t>
      </w:r>
      <w:r w:rsidRPr="000F5A01">
        <w:rPr>
          <w:rFonts w:ascii="Verdana" w:hAnsi="Verdana"/>
          <w:sz w:val="22"/>
          <w:szCs w:val="22"/>
        </w:rPr>
        <w:t xml:space="preserve"> con un ordenador para registrar nuestras compras y ventas, para saber de los productos de los que disponemos, y para actualizar nuestra página web.</w:t>
      </w:r>
    </w:p>
    <w:p w14:paraId="1E70726D" w14:textId="77777777" w:rsidR="000F5A01" w:rsidRDefault="000F5A01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408F526C" w14:textId="7E6F054F" w:rsidR="000F5A01" w:rsidRPr="00404556" w:rsidRDefault="00B0753D" w:rsidP="00A347E1">
      <w:pPr>
        <w:pStyle w:val="Prrafodelista"/>
        <w:numPr>
          <w:ilvl w:val="0"/>
          <w:numId w:val="25"/>
        </w:numPr>
        <w:jc w:val="both"/>
        <w:rPr>
          <w:rStyle w:val="Referenciasutil"/>
        </w:rPr>
      </w:pPr>
      <w:r w:rsidRPr="00404556">
        <w:rPr>
          <w:rStyle w:val="Referenciasutil"/>
        </w:rPr>
        <w:t>Elementos de transporte.</w:t>
      </w:r>
    </w:p>
    <w:p w14:paraId="042BAFC6" w14:textId="1B02ED03" w:rsidR="000F5A01" w:rsidRDefault="000F5A01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5A4B5AC3" w14:textId="1854F98B" w:rsidR="000F5A01" w:rsidRPr="000F5A01" w:rsidRDefault="000F5A01" w:rsidP="00A347E1">
      <w:pPr>
        <w:pStyle w:val="Prrafodelista"/>
        <w:ind w:left="1800"/>
        <w:jc w:val="both"/>
        <w:rPr>
          <w:rFonts w:ascii="Verdana" w:hAnsi="Verdana"/>
          <w:sz w:val="22"/>
          <w:szCs w:val="22"/>
        </w:rPr>
      </w:pPr>
      <w:r w:rsidRPr="000F5A01">
        <w:rPr>
          <w:rFonts w:ascii="Verdana" w:hAnsi="Verdana"/>
          <w:sz w:val="22"/>
          <w:szCs w:val="22"/>
        </w:rPr>
        <w:t>Para transportar nuestros productos contrataremos una empresa</w:t>
      </w:r>
      <w:r>
        <w:rPr>
          <w:rFonts w:ascii="Verdana" w:hAnsi="Verdana"/>
          <w:sz w:val="22"/>
          <w:szCs w:val="22"/>
        </w:rPr>
        <w:t xml:space="preserve"> </w:t>
      </w:r>
      <w:r w:rsidRPr="000F5A01">
        <w:rPr>
          <w:rFonts w:ascii="Verdana" w:hAnsi="Verdana"/>
          <w:sz w:val="22"/>
          <w:szCs w:val="22"/>
        </w:rPr>
        <w:t>externa</w:t>
      </w:r>
      <w:r>
        <w:rPr>
          <w:rFonts w:ascii="Verdana" w:hAnsi="Verdana"/>
          <w:sz w:val="22"/>
          <w:szCs w:val="22"/>
        </w:rPr>
        <w:t xml:space="preserve"> como UPS</w:t>
      </w:r>
      <w:r w:rsidRPr="000F5A01">
        <w:rPr>
          <w:rFonts w:ascii="Verdana" w:hAnsi="Verdana"/>
          <w:sz w:val="22"/>
          <w:szCs w:val="22"/>
        </w:rPr>
        <w:t>, así</w:t>
      </w:r>
      <w:r>
        <w:rPr>
          <w:rFonts w:ascii="Verdana" w:hAnsi="Verdana"/>
          <w:sz w:val="22"/>
          <w:szCs w:val="22"/>
        </w:rPr>
        <w:t xml:space="preserve"> </w:t>
      </w:r>
      <w:r w:rsidRPr="000F5A01">
        <w:rPr>
          <w:rFonts w:ascii="Verdana" w:hAnsi="Verdana"/>
          <w:sz w:val="22"/>
          <w:szCs w:val="22"/>
        </w:rPr>
        <w:t>que no necesitaremos transporte propio</w:t>
      </w:r>
      <w:r>
        <w:rPr>
          <w:rFonts w:ascii="Verdana" w:hAnsi="Verdana"/>
          <w:sz w:val="22"/>
          <w:szCs w:val="22"/>
        </w:rPr>
        <w:t>.</w:t>
      </w:r>
    </w:p>
    <w:p w14:paraId="00C0A74C" w14:textId="77777777" w:rsidR="000F5A01" w:rsidRDefault="000F5A01" w:rsidP="00A347E1">
      <w:pPr>
        <w:pStyle w:val="Prrafodelista"/>
        <w:ind w:left="1800"/>
        <w:jc w:val="both"/>
        <w:rPr>
          <w:rFonts w:ascii="Verdana" w:hAnsi="Verdana"/>
          <w:b/>
          <w:bCs/>
          <w:sz w:val="22"/>
          <w:szCs w:val="22"/>
        </w:rPr>
      </w:pPr>
    </w:p>
    <w:p w14:paraId="387A595C" w14:textId="3729E620" w:rsidR="00B0753D" w:rsidRDefault="00B0753D" w:rsidP="00A347E1">
      <w:pPr>
        <w:pStyle w:val="Ttulo2"/>
        <w:jc w:val="both"/>
      </w:pPr>
      <w:bookmarkStart w:id="8" w:name="_Toc42454792"/>
      <w:r>
        <w:t>Organización y recursos humanos.</w:t>
      </w:r>
      <w:bookmarkEnd w:id="8"/>
    </w:p>
    <w:p w14:paraId="185207B1" w14:textId="1DFDDA82" w:rsidR="001902E4" w:rsidRDefault="001902E4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2EB47276" w14:textId="150F5DAE" w:rsidR="001902E4" w:rsidRDefault="001902E4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</w:rPr>
      </w:pPr>
      <w:r w:rsidRPr="001902E4">
        <w:rPr>
          <w:rFonts w:ascii="Verdana" w:hAnsi="Verdana"/>
          <w:sz w:val="22"/>
          <w:szCs w:val="22"/>
          <w:u w:val="single"/>
        </w:rPr>
        <w:t>Organigrama</w:t>
      </w:r>
    </w:p>
    <w:p w14:paraId="0989A33F" w14:textId="77777777" w:rsidR="00710C02" w:rsidRDefault="00710C02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</w:rPr>
      </w:pPr>
    </w:p>
    <w:p w14:paraId="797C4EEE" w14:textId="39ABEC54" w:rsidR="001902E4" w:rsidRPr="00710C02" w:rsidRDefault="00710C02" w:rsidP="00710C02">
      <w:pPr>
        <w:pStyle w:val="Descripcin"/>
        <w:ind w:left="708" w:firstLine="372"/>
        <w:rPr>
          <w:rFonts w:ascii="Verdana" w:hAnsi="Verdana"/>
          <w:b w:val="0"/>
          <w:bCs w:val="0"/>
          <w:sz w:val="22"/>
          <w:szCs w:val="22"/>
        </w:rPr>
      </w:pPr>
      <w:bookmarkStart w:id="9" w:name="_Toc42455113"/>
      <w:r>
        <w:t xml:space="preserve">Ilustración </w:t>
      </w:r>
      <w:fldSimple w:instr=" SEQ Ilustración \* ARABIC ">
        <w:r w:rsidR="00B3294A">
          <w:rPr>
            <w:noProof/>
          </w:rPr>
          <w:t>2</w:t>
        </w:r>
      </w:fldSimple>
      <w:r>
        <w:t>: Organigrama</w:t>
      </w:r>
      <w:bookmarkEnd w:id="9"/>
    </w:p>
    <w:p w14:paraId="1B2C8759" w14:textId="2F76C609" w:rsidR="001902E4" w:rsidRDefault="001902E4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noProof/>
          <w:sz w:val="22"/>
          <w:szCs w:val="22"/>
        </w:rPr>
        <w:drawing>
          <wp:inline distT="0" distB="0" distL="0" distR="0" wp14:anchorId="77D4ABDE" wp14:editId="28B3B2D7">
            <wp:extent cx="4041632" cy="2260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666" cy="230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CADE" w14:textId="32FAC53E" w:rsidR="001902E4" w:rsidRDefault="001902E4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1835B216" w14:textId="67105507" w:rsidR="001902E4" w:rsidRPr="001902E4" w:rsidRDefault="001902E4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</w:rPr>
      </w:pPr>
      <w:r w:rsidRPr="001902E4">
        <w:rPr>
          <w:rFonts w:ascii="Verdana" w:hAnsi="Verdana"/>
          <w:sz w:val="22"/>
          <w:szCs w:val="22"/>
          <w:u w:val="single"/>
        </w:rPr>
        <w:t>Descripción de los puestos de trabajo</w:t>
      </w:r>
    </w:p>
    <w:p w14:paraId="789ACE59" w14:textId="65EB203E" w:rsidR="001902E4" w:rsidRDefault="001902E4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1EC81E16" w14:textId="1A93220C" w:rsidR="001902E4" w:rsidRDefault="001902E4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 w:rsidRPr="001902E4">
        <w:rPr>
          <w:rFonts w:ascii="Verdana" w:hAnsi="Verdana"/>
          <w:sz w:val="22"/>
          <w:szCs w:val="22"/>
        </w:rPr>
        <w:t>Para elegir a la persona adecuada para ocupar el puesto de trabajo hemos desarrollado un perfil profesional.</w:t>
      </w:r>
    </w:p>
    <w:p w14:paraId="198DEC92" w14:textId="77777777" w:rsid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0840EABB" w14:textId="74B95814" w:rsidR="001902E4" w:rsidRDefault="001902E4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 w:rsidRPr="001902E4">
        <w:rPr>
          <w:rFonts w:ascii="Verdana" w:hAnsi="Verdana"/>
          <w:sz w:val="22"/>
          <w:szCs w:val="22"/>
        </w:rPr>
        <w:t>Nuestro/a empleado/a debería ser un técnico superior en administración y finanzas, para que nos lleve la contabilidad de un modo adecuado por las</w:t>
      </w:r>
      <w:r w:rsidR="00364010">
        <w:rPr>
          <w:rFonts w:ascii="Verdana" w:hAnsi="Verdana"/>
          <w:sz w:val="22"/>
          <w:szCs w:val="22"/>
        </w:rPr>
        <w:t xml:space="preserve"> </w:t>
      </w:r>
      <w:r w:rsidRPr="001902E4">
        <w:rPr>
          <w:rFonts w:ascii="Verdana" w:hAnsi="Verdana"/>
          <w:sz w:val="22"/>
          <w:szCs w:val="22"/>
        </w:rPr>
        <w:t>mañanas, y por las tardes que nos ayude con las ventas.</w:t>
      </w:r>
    </w:p>
    <w:p w14:paraId="0574FC91" w14:textId="7409FF8B" w:rsid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3E9D7287" w14:textId="393F88C6" w:rsid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556EE4B4" w14:textId="00D133EF" w:rsid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</w:rPr>
      </w:pPr>
      <w:r w:rsidRPr="00364010">
        <w:rPr>
          <w:rFonts w:ascii="Verdana" w:hAnsi="Verdana"/>
          <w:sz w:val="22"/>
          <w:szCs w:val="22"/>
          <w:u w:val="single"/>
        </w:rPr>
        <w:t>Remuneración</w:t>
      </w:r>
    </w:p>
    <w:p w14:paraId="74C215B6" w14:textId="54C7E8AB" w:rsid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</w:rPr>
      </w:pPr>
    </w:p>
    <w:p w14:paraId="1435CFC0" w14:textId="4A222DC1" w:rsid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Según nuestro convenio nuestro empleado será del grupo III</w:t>
      </w:r>
    </w:p>
    <w:p w14:paraId="1C422181" w14:textId="77777777" w:rsidR="00710C02" w:rsidRPr="00364010" w:rsidRDefault="00710C02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3F0B4135" w14:textId="35A69921" w:rsidR="001902E4" w:rsidRDefault="00710C02" w:rsidP="00710C02">
      <w:pPr>
        <w:pStyle w:val="Descripcin"/>
        <w:ind w:left="372" w:firstLine="708"/>
        <w:rPr>
          <w:rFonts w:ascii="Verdana" w:hAnsi="Verdana"/>
          <w:b w:val="0"/>
          <w:bCs w:val="0"/>
          <w:sz w:val="22"/>
          <w:szCs w:val="22"/>
        </w:rPr>
      </w:pPr>
      <w:bookmarkStart w:id="10" w:name="_Toc42455120"/>
      <w:r>
        <w:t xml:space="preserve">Tabla </w:t>
      </w:r>
      <w:fldSimple w:instr=" SEQ Tabla \* ARABIC ">
        <w:r>
          <w:rPr>
            <w:noProof/>
          </w:rPr>
          <w:t>1</w:t>
        </w:r>
      </w:fldSimple>
      <w:r>
        <w:t>: Remuneración</w:t>
      </w:r>
      <w:bookmarkEnd w:id="10"/>
    </w:p>
    <w:tbl>
      <w:tblPr>
        <w:tblStyle w:val="Tablaconcuadrcula"/>
        <w:tblW w:w="0" w:type="auto"/>
        <w:tblInd w:w="1080" w:type="dxa"/>
        <w:tblLook w:val="04A0" w:firstRow="1" w:lastRow="0" w:firstColumn="1" w:lastColumn="0" w:noHBand="0" w:noVBand="1"/>
      </w:tblPr>
      <w:tblGrid>
        <w:gridCol w:w="1684"/>
        <w:gridCol w:w="1634"/>
        <w:gridCol w:w="1643"/>
        <w:gridCol w:w="1604"/>
        <w:gridCol w:w="1641"/>
      </w:tblGrid>
      <w:tr w:rsidR="00364010" w14:paraId="7C0FF29D" w14:textId="77777777" w:rsidTr="00FF0FB9">
        <w:tc>
          <w:tcPr>
            <w:tcW w:w="1684" w:type="dxa"/>
          </w:tcPr>
          <w:p w14:paraId="74A6AD45" w14:textId="77777777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1634" w:type="dxa"/>
            <w:shd w:val="clear" w:color="auto" w:fill="FDE9D9" w:themeFill="accent6" w:themeFillTint="33"/>
          </w:tcPr>
          <w:p w14:paraId="39522B79" w14:textId="1F350A77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SALARIO BASE MENSUAL</w:t>
            </w:r>
          </w:p>
        </w:tc>
        <w:tc>
          <w:tcPr>
            <w:tcW w:w="1643" w:type="dxa"/>
            <w:shd w:val="clear" w:color="auto" w:fill="FDE9D9" w:themeFill="accent6" w:themeFillTint="33"/>
          </w:tcPr>
          <w:p w14:paraId="78DAAEE4" w14:textId="77777777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SEG.SOC. MENSUAL</w:t>
            </w:r>
          </w:p>
          <w:p w14:paraId="205AA118" w14:textId="40635EBD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29,9%</w:t>
            </w:r>
          </w:p>
        </w:tc>
        <w:tc>
          <w:tcPr>
            <w:tcW w:w="1604" w:type="dxa"/>
            <w:shd w:val="clear" w:color="auto" w:fill="FDE9D9" w:themeFill="accent6" w:themeFillTint="33"/>
          </w:tcPr>
          <w:p w14:paraId="4FE2CAEB" w14:textId="3F8C6120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SALARIO BASE ANUAL (14 por salario base)</w:t>
            </w:r>
          </w:p>
        </w:tc>
        <w:tc>
          <w:tcPr>
            <w:tcW w:w="1641" w:type="dxa"/>
            <w:shd w:val="clear" w:color="auto" w:fill="FDE9D9" w:themeFill="accent6" w:themeFillTint="33"/>
          </w:tcPr>
          <w:p w14:paraId="6DD63EF4" w14:textId="77777777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SEG.SOC</w:t>
            </w:r>
          </w:p>
          <w:p w14:paraId="4A8F71DC" w14:textId="1CFD206E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ANUL (14 por seguridad social)</w:t>
            </w:r>
          </w:p>
        </w:tc>
      </w:tr>
      <w:tr w:rsidR="00364010" w14:paraId="3CC8F997" w14:textId="77777777" w:rsidTr="00364010">
        <w:tc>
          <w:tcPr>
            <w:tcW w:w="1684" w:type="dxa"/>
          </w:tcPr>
          <w:p w14:paraId="0ADB6E3E" w14:textId="40907D1A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Autónomo 1</w:t>
            </w:r>
          </w:p>
        </w:tc>
        <w:tc>
          <w:tcPr>
            <w:tcW w:w="1634" w:type="dxa"/>
          </w:tcPr>
          <w:p w14:paraId="1F210815" w14:textId="2F1A1D61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1500</w:t>
            </w:r>
          </w:p>
        </w:tc>
        <w:tc>
          <w:tcPr>
            <w:tcW w:w="1643" w:type="dxa"/>
          </w:tcPr>
          <w:p w14:paraId="513FD303" w14:textId="78E8B438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261</w:t>
            </w:r>
          </w:p>
        </w:tc>
        <w:tc>
          <w:tcPr>
            <w:tcW w:w="1604" w:type="dxa"/>
          </w:tcPr>
          <w:p w14:paraId="188EFB93" w14:textId="30AE3742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21000</w:t>
            </w:r>
          </w:p>
        </w:tc>
        <w:tc>
          <w:tcPr>
            <w:tcW w:w="1641" w:type="dxa"/>
          </w:tcPr>
          <w:p w14:paraId="4055F5F1" w14:textId="3AE30E98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3654</w:t>
            </w:r>
          </w:p>
        </w:tc>
      </w:tr>
      <w:tr w:rsidR="00364010" w14:paraId="52848C7B" w14:textId="77777777" w:rsidTr="00364010">
        <w:tc>
          <w:tcPr>
            <w:tcW w:w="1684" w:type="dxa"/>
          </w:tcPr>
          <w:p w14:paraId="051BE3EF" w14:textId="5DE42110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Trabajador 1</w:t>
            </w:r>
          </w:p>
        </w:tc>
        <w:tc>
          <w:tcPr>
            <w:tcW w:w="1634" w:type="dxa"/>
          </w:tcPr>
          <w:p w14:paraId="1A0405A5" w14:textId="4F1A7655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1050</w:t>
            </w:r>
          </w:p>
        </w:tc>
        <w:tc>
          <w:tcPr>
            <w:tcW w:w="1643" w:type="dxa"/>
          </w:tcPr>
          <w:p w14:paraId="275938CD" w14:textId="3A89E52B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313,3</w:t>
            </w:r>
          </w:p>
        </w:tc>
        <w:tc>
          <w:tcPr>
            <w:tcW w:w="1604" w:type="dxa"/>
          </w:tcPr>
          <w:p w14:paraId="24E4CA3F" w14:textId="4CF5CD07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14700</w:t>
            </w:r>
          </w:p>
        </w:tc>
        <w:tc>
          <w:tcPr>
            <w:tcW w:w="1641" w:type="dxa"/>
          </w:tcPr>
          <w:p w14:paraId="782F8815" w14:textId="10525A69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4386,2</w:t>
            </w:r>
          </w:p>
        </w:tc>
      </w:tr>
      <w:tr w:rsidR="00364010" w14:paraId="7A9BB23F" w14:textId="77777777" w:rsidTr="00364010">
        <w:tc>
          <w:tcPr>
            <w:tcW w:w="1684" w:type="dxa"/>
          </w:tcPr>
          <w:p w14:paraId="420E3874" w14:textId="610E21E4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Trabajador 2</w:t>
            </w:r>
          </w:p>
        </w:tc>
        <w:tc>
          <w:tcPr>
            <w:tcW w:w="1634" w:type="dxa"/>
          </w:tcPr>
          <w:p w14:paraId="369897F4" w14:textId="557C95E3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1050</w:t>
            </w:r>
          </w:p>
        </w:tc>
        <w:tc>
          <w:tcPr>
            <w:tcW w:w="1643" w:type="dxa"/>
          </w:tcPr>
          <w:p w14:paraId="170A2F01" w14:textId="354882CA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313,3</w:t>
            </w:r>
          </w:p>
        </w:tc>
        <w:tc>
          <w:tcPr>
            <w:tcW w:w="1604" w:type="dxa"/>
          </w:tcPr>
          <w:p w14:paraId="7CB9F826" w14:textId="35BF675B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14700</w:t>
            </w:r>
          </w:p>
        </w:tc>
        <w:tc>
          <w:tcPr>
            <w:tcW w:w="1641" w:type="dxa"/>
          </w:tcPr>
          <w:p w14:paraId="0571D241" w14:textId="498B48CA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4386,2</w:t>
            </w:r>
          </w:p>
        </w:tc>
      </w:tr>
      <w:tr w:rsidR="00364010" w14:paraId="786D6B43" w14:textId="77777777" w:rsidTr="00364010">
        <w:tc>
          <w:tcPr>
            <w:tcW w:w="6565" w:type="dxa"/>
            <w:gridSpan w:val="4"/>
          </w:tcPr>
          <w:p w14:paraId="27C3B7FB" w14:textId="2887B1D2" w:rsidR="00364010" w:rsidRPr="00FF0FB9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FF0FB9">
              <w:rPr>
                <w:rFonts w:ascii="Verdana" w:hAnsi="Verdana"/>
                <w:b/>
                <w:bCs/>
                <w:sz w:val="22"/>
                <w:szCs w:val="22"/>
              </w:rPr>
              <w:t>COSTE TOTAL:</w:t>
            </w:r>
          </w:p>
        </w:tc>
        <w:tc>
          <w:tcPr>
            <w:tcW w:w="1641" w:type="dxa"/>
          </w:tcPr>
          <w:p w14:paraId="5E6C3656" w14:textId="3A7BD491" w:rsidR="00364010" w:rsidRDefault="00364010" w:rsidP="00A347E1">
            <w:pPr>
              <w:pStyle w:val="Prrafodelista"/>
              <w:ind w:left="0"/>
              <w:jc w:val="both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62826,4</w:t>
            </w:r>
          </w:p>
        </w:tc>
      </w:tr>
    </w:tbl>
    <w:p w14:paraId="0FCC9A93" w14:textId="3B969F1C" w:rsid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1C62C63F" w14:textId="1A887A86" w:rsidR="00364010" w:rsidRP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salario del autónomo variará dependiendo de las ventas de cada mes. Los trabajadores harán una jornada de 8 horas al día que supone 40 horas semanales</w:t>
      </w:r>
    </w:p>
    <w:p w14:paraId="570601B5" w14:textId="1C7C5B9E" w:rsidR="001902E4" w:rsidRDefault="001902E4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69D36E39" w14:textId="0CD14CA3" w:rsidR="001902E4" w:rsidRDefault="001902E4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44503E69" w14:textId="218E0E1E" w:rsid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</w:rPr>
      </w:pPr>
      <w:r>
        <w:rPr>
          <w:rFonts w:ascii="Verdana" w:hAnsi="Verdana"/>
          <w:sz w:val="22"/>
          <w:szCs w:val="22"/>
          <w:u w:val="single"/>
        </w:rPr>
        <w:t>Contratación</w:t>
      </w:r>
    </w:p>
    <w:p w14:paraId="61C04620" w14:textId="284F206E" w:rsid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</w:rPr>
      </w:pPr>
    </w:p>
    <w:p w14:paraId="64A6AC61" w14:textId="7722BCFE" w:rsidR="001902E4" w:rsidRPr="00364010" w:rsidRDefault="0036401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 w:rsidRPr="00364010">
        <w:rPr>
          <w:rFonts w:ascii="Verdana" w:hAnsi="Verdana"/>
          <w:sz w:val="22"/>
          <w:szCs w:val="22"/>
        </w:rPr>
        <w:t>Para elegir a nuestro trabajador realizaremos unas entrevistas para ver quién de los que soliciten nuestro empleo tiene las mejores características.</w:t>
      </w:r>
      <w:r>
        <w:rPr>
          <w:rFonts w:ascii="Verdana" w:hAnsi="Verdana"/>
          <w:sz w:val="22"/>
          <w:szCs w:val="22"/>
        </w:rPr>
        <w:t xml:space="preserve"> </w:t>
      </w:r>
      <w:r w:rsidRPr="00364010">
        <w:rPr>
          <w:rFonts w:ascii="Verdana" w:hAnsi="Verdana"/>
          <w:sz w:val="22"/>
          <w:szCs w:val="22"/>
        </w:rPr>
        <w:t>Nuestro trabajador estará en un contrato de tipo temporal para ver si reúne las cualidades que le exigimos, y si pasado</w:t>
      </w:r>
      <w:r>
        <w:rPr>
          <w:rFonts w:ascii="Verdana" w:hAnsi="Verdana"/>
          <w:sz w:val="22"/>
          <w:szCs w:val="22"/>
        </w:rPr>
        <w:t xml:space="preserve"> </w:t>
      </w:r>
      <w:r w:rsidRPr="00364010">
        <w:rPr>
          <w:rFonts w:ascii="Verdana" w:hAnsi="Verdana"/>
          <w:sz w:val="22"/>
          <w:szCs w:val="22"/>
        </w:rPr>
        <w:t>el tiempo nos convence su forma de trabajo y nos va bien la empresa, le renovaríamos con un nuevo contrato fijo, con su correspondiente aumento de sueldo.</w:t>
      </w:r>
    </w:p>
    <w:p w14:paraId="6C90B3CE" w14:textId="77777777" w:rsidR="001902E4" w:rsidRDefault="001902E4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4E98505E" w14:textId="77777777" w:rsidR="00B0753D" w:rsidRDefault="00B0753D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780C6D85" w14:textId="1AEB1A38" w:rsidR="00B0753D" w:rsidRDefault="00B0753D" w:rsidP="00A347E1">
      <w:pPr>
        <w:pStyle w:val="Ttulo2"/>
        <w:jc w:val="both"/>
      </w:pPr>
      <w:bookmarkStart w:id="11" w:name="_Toc42454793"/>
      <w:r>
        <w:t>Seguridad y salud laboral. Tabla de evaluación de prevención de riesgos ergonómicos y psicosociales.</w:t>
      </w:r>
      <w:bookmarkEnd w:id="11"/>
    </w:p>
    <w:p w14:paraId="6530D79E" w14:textId="77777777" w:rsidR="00B0753D" w:rsidRPr="00B0753D" w:rsidRDefault="00B0753D" w:rsidP="00A347E1">
      <w:pPr>
        <w:pStyle w:val="Prrafodelista"/>
        <w:jc w:val="both"/>
        <w:rPr>
          <w:rFonts w:ascii="Verdana" w:hAnsi="Verdana"/>
          <w:b/>
          <w:bCs/>
          <w:sz w:val="22"/>
          <w:szCs w:val="22"/>
        </w:rPr>
      </w:pPr>
    </w:p>
    <w:p w14:paraId="18C20F10" w14:textId="25F4BA29" w:rsidR="00B0753D" w:rsidRPr="00404556" w:rsidRDefault="00B0753D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404556">
        <w:rPr>
          <w:rStyle w:val="Referenciasutil"/>
        </w:rPr>
        <w:t>Descripción del trabajo.</w:t>
      </w:r>
    </w:p>
    <w:p w14:paraId="38966BDF" w14:textId="77777777" w:rsidR="007226A7" w:rsidRDefault="007226A7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1B7B82FE" w14:textId="7DB50D98" w:rsidR="00364010" w:rsidRDefault="00364010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trabajo realizado por el autónomo</w:t>
      </w:r>
      <w:r w:rsidR="007226A7">
        <w:rPr>
          <w:rFonts w:ascii="Verdana" w:hAnsi="Verdana"/>
          <w:sz w:val="22"/>
          <w:szCs w:val="22"/>
        </w:rPr>
        <w:t xml:space="preserve"> será la gestión de la web, luego dos socios encargados de las compras, las </w:t>
      </w:r>
      <w:r w:rsidR="007226A7">
        <w:rPr>
          <w:rFonts w:ascii="Verdana" w:hAnsi="Verdana"/>
          <w:sz w:val="22"/>
          <w:szCs w:val="22"/>
        </w:rPr>
        <w:lastRenderedPageBreak/>
        <w:t>ventas y el marketing, y por último el departamento de contabilidad gestionado por un administrativo</w:t>
      </w:r>
    </w:p>
    <w:p w14:paraId="25D77A47" w14:textId="77777777" w:rsidR="007226A7" w:rsidRPr="00364010" w:rsidRDefault="007226A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79B99821" w14:textId="567ACB96" w:rsidR="00B0753D" w:rsidRPr="00404556" w:rsidRDefault="00B0753D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404556">
        <w:rPr>
          <w:rStyle w:val="Referenciasutil"/>
        </w:rPr>
        <w:t>Resultado de la identificación inicial de riesgos.</w:t>
      </w:r>
    </w:p>
    <w:p w14:paraId="3FE11282" w14:textId="33749208" w:rsidR="007226A7" w:rsidRDefault="007226A7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1A13090A" w14:textId="6490EB5B" w:rsidR="007226A7" w:rsidRDefault="007226A7" w:rsidP="00A347E1">
      <w:pPr>
        <w:pStyle w:val="Prrafodelista"/>
        <w:numPr>
          <w:ilvl w:val="0"/>
          <w:numId w:val="27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Materiales: equipos electrónicos, zonas de circulación, pasillos, puertas, e</w:t>
      </w:r>
      <w:r w:rsidR="00A347E1">
        <w:rPr>
          <w:rFonts w:ascii="Verdana" w:hAnsi="Verdana"/>
          <w:sz w:val="22"/>
          <w:szCs w:val="22"/>
        </w:rPr>
        <w:t>tcétera</w:t>
      </w:r>
    </w:p>
    <w:p w14:paraId="3E087589" w14:textId="6C28804E" w:rsidR="007226A7" w:rsidRPr="00274D43" w:rsidRDefault="007226A7" w:rsidP="00274D43">
      <w:pPr>
        <w:pStyle w:val="Prrafodelista"/>
        <w:numPr>
          <w:ilvl w:val="0"/>
          <w:numId w:val="27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Personales: experiencia profesional, conocimientos, actitud frente a la seguridad, características físicas y sensibilidades especiales</w:t>
      </w:r>
    </w:p>
    <w:p w14:paraId="25DAECF0" w14:textId="77777777" w:rsidR="007226A7" w:rsidRDefault="007226A7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21182CDF" w14:textId="5FB39E71" w:rsidR="00B0753D" w:rsidRPr="00404556" w:rsidRDefault="00B0753D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404556">
        <w:rPr>
          <w:rStyle w:val="Referenciasutil"/>
        </w:rPr>
        <w:t>Resultados de evaluación de riesgos.</w:t>
      </w:r>
    </w:p>
    <w:p w14:paraId="08D23B08" w14:textId="5AC068E9" w:rsidR="007226A7" w:rsidRDefault="007226A7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2285958D" w14:textId="11BEC2D2" w:rsidR="007226A7" w:rsidRPr="007226A7" w:rsidRDefault="007226A7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requiere de medios para prevenir todos estos riesgos y se deben adoptar medidas para controlar de forma adecuada el riesgo que suponen.</w:t>
      </w:r>
    </w:p>
    <w:p w14:paraId="2824B42E" w14:textId="77777777" w:rsidR="007226A7" w:rsidRDefault="007226A7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7C7C6560" w14:textId="69D5AF49" w:rsidR="00B0753D" w:rsidRPr="00404556" w:rsidRDefault="00B0753D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404556">
        <w:rPr>
          <w:rStyle w:val="Referenciasutil"/>
        </w:rPr>
        <w:t>Medidas preventivas propuestas.</w:t>
      </w:r>
    </w:p>
    <w:p w14:paraId="45B2848C" w14:textId="27636AEB" w:rsidR="007226A7" w:rsidRDefault="007226A7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2C098A25" w14:textId="1A6D7528" w:rsidR="007226A7" w:rsidRDefault="007226A7" w:rsidP="00A347E1">
      <w:pPr>
        <w:pStyle w:val="Prrafodelista"/>
        <w:numPr>
          <w:ilvl w:val="0"/>
          <w:numId w:val="2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Evitar accesos improvisados, como pilas de cajones, sillas, mesas o radiadores. No trepar por las estanterías.</w:t>
      </w:r>
    </w:p>
    <w:p w14:paraId="74344729" w14:textId="582F69FE" w:rsidR="007226A7" w:rsidRDefault="007226A7" w:rsidP="00A347E1">
      <w:pPr>
        <w:pStyle w:val="Prrafodelista"/>
        <w:numPr>
          <w:ilvl w:val="0"/>
          <w:numId w:val="2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Verificar estado de instalación eléctrica para as</w:t>
      </w:r>
      <w:r w:rsidR="00A347E1">
        <w:rPr>
          <w:rFonts w:ascii="Verdana" w:hAnsi="Verdana"/>
          <w:sz w:val="22"/>
          <w:szCs w:val="22"/>
        </w:rPr>
        <w:t>í</w:t>
      </w:r>
      <w:r>
        <w:rPr>
          <w:rFonts w:ascii="Verdana" w:hAnsi="Verdana"/>
          <w:sz w:val="22"/>
          <w:szCs w:val="22"/>
        </w:rPr>
        <w:t xml:space="preserve"> evitar posibles descargas e</w:t>
      </w:r>
      <w:r w:rsidR="00A347E1">
        <w:rPr>
          <w:rFonts w:ascii="Verdana" w:hAnsi="Verdana"/>
          <w:sz w:val="22"/>
          <w:szCs w:val="22"/>
        </w:rPr>
        <w:t>tcétera</w:t>
      </w:r>
      <w:r w:rsidR="00A7173F">
        <w:rPr>
          <w:rFonts w:ascii="Verdana" w:hAnsi="Verdana"/>
          <w:sz w:val="22"/>
          <w:szCs w:val="22"/>
        </w:rPr>
        <w:t>…</w:t>
      </w:r>
    </w:p>
    <w:p w14:paraId="30425434" w14:textId="378E655F" w:rsidR="007226A7" w:rsidRDefault="00A7173F" w:rsidP="00A347E1">
      <w:pPr>
        <w:pStyle w:val="Prrafodelista"/>
        <w:numPr>
          <w:ilvl w:val="0"/>
          <w:numId w:val="2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caso de avería informar al resto de trabajadores y desconectar la corriente</w:t>
      </w:r>
    </w:p>
    <w:p w14:paraId="6CD3CF84" w14:textId="51C0F522" w:rsidR="00A7173F" w:rsidRDefault="00A7173F" w:rsidP="00A347E1">
      <w:pPr>
        <w:pStyle w:val="Prrafodelista"/>
        <w:numPr>
          <w:ilvl w:val="0"/>
          <w:numId w:val="2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Dejar pasillos despejados y libres de obstáculos</w:t>
      </w:r>
    </w:p>
    <w:p w14:paraId="728903E6" w14:textId="2CF8A6E7" w:rsidR="00A7173F" w:rsidRPr="007226A7" w:rsidRDefault="00A7173F" w:rsidP="00A347E1">
      <w:pPr>
        <w:pStyle w:val="Prrafodelista"/>
        <w:numPr>
          <w:ilvl w:val="0"/>
          <w:numId w:val="28"/>
        </w:num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Contratar un equipo de vigila</w:t>
      </w:r>
      <w:r w:rsidR="00A347E1">
        <w:rPr>
          <w:rFonts w:ascii="Verdana" w:hAnsi="Verdana"/>
          <w:sz w:val="22"/>
          <w:szCs w:val="22"/>
        </w:rPr>
        <w:t>n</w:t>
      </w:r>
      <w:r>
        <w:rPr>
          <w:rFonts w:ascii="Verdana" w:hAnsi="Verdana"/>
          <w:sz w:val="22"/>
          <w:szCs w:val="22"/>
        </w:rPr>
        <w:t>cia</w:t>
      </w:r>
    </w:p>
    <w:p w14:paraId="5E1A6C22" w14:textId="77777777" w:rsidR="007226A7" w:rsidRDefault="007226A7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3F09F381" w14:textId="77777777" w:rsidR="007226A7" w:rsidRDefault="007226A7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4125CB4C" w14:textId="000317F0" w:rsidR="00EA6A9E" w:rsidRDefault="00B0753D" w:rsidP="00EA6A9E">
      <w:pPr>
        <w:pStyle w:val="Ttulo2"/>
        <w:jc w:val="both"/>
      </w:pPr>
      <w:bookmarkStart w:id="12" w:name="_Toc42454794"/>
      <w:r>
        <w:t>Valoración final.</w:t>
      </w:r>
      <w:bookmarkEnd w:id="12"/>
    </w:p>
    <w:p w14:paraId="11BA01FF" w14:textId="77777777" w:rsidR="00EA6A9E" w:rsidRPr="00EA6A9E" w:rsidRDefault="00EA6A9E" w:rsidP="00EA6A9E"/>
    <w:p w14:paraId="5F5EA34E" w14:textId="6B61CF45" w:rsidR="00EA6A9E" w:rsidRDefault="00EA6A9E" w:rsidP="00EA6A9E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Este proyecto se caracteriza por reutilizar cosas ya existentes pero mejoradas por lo tanto no corre el riesgo de ser algo novedoso y poco fiable, con lo cual tiene mayor probabilidad de aceptación ante los clientes.</w:t>
      </w:r>
    </w:p>
    <w:p w14:paraId="22597DD5" w14:textId="5E3D2048" w:rsidR="00EA6A9E" w:rsidRDefault="00EA6A9E" w:rsidP="00EA6A9E">
      <w:pPr>
        <w:ind w:left="360"/>
        <w:jc w:val="both"/>
        <w:rPr>
          <w:rFonts w:ascii="Verdana" w:hAnsi="Verdana"/>
          <w:sz w:val="22"/>
          <w:szCs w:val="22"/>
        </w:rPr>
      </w:pPr>
    </w:p>
    <w:p w14:paraId="63DB9486" w14:textId="27EB42C5" w:rsidR="00F82512" w:rsidRDefault="00EA6A9E" w:rsidP="00EA6A9E">
      <w:pPr>
        <w:ind w:left="36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Finalmente se considera que dada la situación en España en un futuro es un proyecto que puede resultar algo difícil al principio, pero con el plan diseñado se puede llevar a cabo y tener una alta probabilidad de éxito.</w:t>
      </w:r>
    </w:p>
    <w:p w14:paraId="4D607896" w14:textId="05C59C2E" w:rsidR="00F82512" w:rsidRDefault="00FF0FB9" w:rsidP="00A347E1">
      <w:pPr>
        <w:pStyle w:val="Ttulo1"/>
        <w:jc w:val="both"/>
      </w:pPr>
      <w:bookmarkStart w:id="13" w:name="_Toc42454795"/>
      <w:r>
        <w:t>Estado del arte</w:t>
      </w:r>
      <w:bookmarkEnd w:id="13"/>
    </w:p>
    <w:p w14:paraId="61386AC1" w14:textId="4C644B40" w:rsidR="00FF0FB9" w:rsidRDefault="00FF0FB9" w:rsidP="00A347E1">
      <w:pPr>
        <w:pStyle w:val="Prrafodelista"/>
        <w:ind w:left="720"/>
        <w:jc w:val="both"/>
        <w:rPr>
          <w:rFonts w:ascii="Verdana" w:hAnsi="Verdana"/>
          <w:b/>
          <w:bCs/>
          <w:sz w:val="22"/>
          <w:szCs w:val="22"/>
        </w:rPr>
      </w:pPr>
    </w:p>
    <w:p w14:paraId="3EA7A79F" w14:textId="6FF336BC" w:rsidR="00FF0FB9" w:rsidRDefault="00FF0FB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economía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presenta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cada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una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mayor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 xml:space="preserve">relación </w:t>
      </w:r>
      <w:r w:rsidR="00A347E1">
        <w:rPr>
          <w:rFonts w:ascii="Verdana" w:hAnsi="Verdana"/>
          <w:sz w:val="22"/>
          <w:szCs w:val="22"/>
        </w:rPr>
        <w:t>entre todos los países</w:t>
      </w:r>
      <w:r w:rsidRPr="00A659C9">
        <w:rPr>
          <w:rFonts w:ascii="Verdana" w:hAnsi="Verdana"/>
          <w:sz w:val="22"/>
          <w:szCs w:val="22"/>
        </w:rPr>
        <w:t>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debido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su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mayor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globalización,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teniendo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cuenta 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avances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tecnológicos y 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 TIC ́s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aumentan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competitividad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 empresas y mejoran la creación de redes, estas influyen de forma positiva en la globalización de 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economía.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escenario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global, provoca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empresas participen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mercado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un nuevo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rol, llegando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ser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centro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neurálgico 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sociedad,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emitiendo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 xml:space="preserve">pautas a seguir al </w:t>
      </w:r>
      <w:r w:rsidRPr="00A659C9">
        <w:rPr>
          <w:rFonts w:ascii="Verdana" w:hAnsi="Verdana"/>
          <w:sz w:val="22"/>
          <w:szCs w:val="22"/>
        </w:rPr>
        <w:lastRenderedPageBreak/>
        <w:t>mercado,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pautas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Estado debe captar para elaborar las políticas económicas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A659C9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acuerdo a las necesidades de los mercados</w:t>
      </w:r>
      <w:r w:rsidR="00A659C9">
        <w:rPr>
          <w:rFonts w:ascii="Verdana" w:hAnsi="Verdana"/>
          <w:sz w:val="22"/>
          <w:szCs w:val="22"/>
        </w:rPr>
        <w:t>.</w:t>
      </w:r>
    </w:p>
    <w:p w14:paraId="75CE518B" w14:textId="071B411A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4E116EEC" w14:textId="7E006FBA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 electrónic</w:t>
      </w:r>
      <w:r>
        <w:rPr>
          <w:rFonts w:ascii="Verdana" w:hAnsi="Verdana"/>
          <w:sz w:val="22"/>
          <w:szCs w:val="22"/>
        </w:rPr>
        <w:t>o</w:t>
      </w:r>
      <w:r w:rsidRPr="00A659C9">
        <w:rPr>
          <w:rFonts w:ascii="Verdana" w:hAnsi="Verdana"/>
          <w:sz w:val="22"/>
          <w:szCs w:val="22"/>
        </w:rPr>
        <w:t xml:space="preserve"> nace 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años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70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 xml:space="preserve">gracias </w:t>
      </w:r>
      <w:r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 aparición de la transmisión electrónica de fondos (EFT o Electronic Fund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Transfer).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 sistema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comenzó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 utilizarse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instituciones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financieras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transferir fondos entre cuentas bancarias,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reduciendo el uso de los cheques,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produciéndose un gran impacto en los mercados financieros, y en especial en la banca, permitiendo un funcionamiento mucho más rápido y eficiente.</w:t>
      </w:r>
    </w:p>
    <w:p w14:paraId="3B9D42CF" w14:textId="1CFC29AA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Los pagos que usaban como medio la transmisión electrónica de fondos, podían hacerse a través del teléfono o a través de Internet, siendo 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operación de carácter de electrónica.</w:t>
      </w:r>
    </w:p>
    <w:p w14:paraId="5E3DA304" w14:textId="7DA3AC9D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269C0F63" w14:textId="52B20C5A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primera expansión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llegada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empresas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no financieras,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Estados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Unidos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1975,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sector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 transporte, con la aparición del Intercambio Electrónico de Datos</w:t>
      </w:r>
      <w:r>
        <w:rPr>
          <w:rFonts w:ascii="Verdana" w:hAnsi="Verdana"/>
          <w:sz w:val="22"/>
          <w:szCs w:val="22"/>
        </w:rPr>
        <w:t xml:space="preserve"> o EDI</w:t>
      </w:r>
      <w:r w:rsidRPr="00A659C9">
        <w:rPr>
          <w:rFonts w:ascii="Verdana" w:hAnsi="Verdana"/>
          <w:sz w:val="22"/>
          <w:szCs w:val="22"/>
        </w:rPr>
        <w:t xml:space="preserve">. </w:t>
      </w:r>
    </w:p>
    <w:p w14:paraId="48872DBE" w14:textId="77777777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6AD8048D" w14:textId="4F96C69B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EDI son sistemas que consisten 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entrega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recepción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recíprocas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 documentos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carácter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comercial,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administrativo,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contable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similares características, en formato normalizado tanto en contenido, como en forma y significado.</w:t>
      </w:r>
    </w:p>
    <w:p w14:paraId="618DED34" w14:textId="77777777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7E43C36D" w14:textId="08AD265C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Este método de trabajo surge como alternativa al uso de documentos en papel, y gracias a su implantación se produce un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ahorro en costes y una disminución de los errores contables, todo esto agiliza las transacciones comerciales, prestando un servicio más rápido a los clientes.</w:t>
      </w:r>
    </w:p>
    <w:p w14:paraId="75A55157" w14:textId="77777777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0B21ECEA" w14:textId="02E063AA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El uso del EDI requiere de la instalación de software específicos, con un coste que superaba los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10.000$</w:t>
      </w:r>
      <w:r>
        <w:rPr>
          <w:rFonts w:ascii="Verdana" w:hAnsi="Verdana"/>
          <w:sz w:val="22"/>
          <w:szCs w:val="22"/>
        </w:rPr>
        <w:t xml:space="preserve">. </w:t>
      </w:r>
      <w:r w:rsidRPr="00A659C9">
        <w:rPr>
          <w:rFonts w:ascii="Verdana" w:hAnsi="Verdana"/>
          <w:sz w:val="22"/>
          <w:szCs w:val="22"/>
        </w:rPr>
        <w:t>Es necesario indicar que este sistema necesita una VAN o Red de Valor Agregado o Añadido para que pueda funcionar.</w:t>
      </w:r>
    </w:p>
    <w:p w14:paraId="755C21AF" w14:textId="6A85363D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137EAFEF" w14:textId="349CE3FD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El EDI llegó al continente europeo en torno al año 1984, gracias al desarrollo del proyecto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Odette5.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proyecto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desarrollado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sector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automovilístico con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fin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normalizar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comunicaciones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sector,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consiguiendo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 desarrollo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primer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conjunto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completo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mensajes,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cubrir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todo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 proceso logístico</w:t>
      </w:r>
      <w:r>
        <w:rPr>
          <w:rFonts w:ascii="Verdana" w:hAnsi="Verdana"/>
          <w:sz w:val="22"/>
          <w:szCs w:val="22"/>
        </w:rPr>
        <w:t>.</w:t>
      </w:r>
    </w:p>
    <w:p w14:paraId="5937E98D" w14:textId="5107B74A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300F6F65" w14:textId="72171921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Hasta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momento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todo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existente,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entre empresas,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conociéndose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tipo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Business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to Business(B2B).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siguiente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paso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la</w:t>
      </w:r>
      <w:r w:rsidRPr="00A659C9">
        <w:rPr>
          <w:rFonts w:ascii="Verdana" w:hAnsi="Verdana"/>
          <w:sz w:val="22"/>
          <w:szCs w:val="22"/>
        </w:rPr>
        <w:t xml:space="preserve"> expansión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 comercio electrónico,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proviene nuevamente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mundo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finanzas,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concretamente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sector bancario,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cual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incluye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cliente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final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primera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vez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 electrónico,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gracias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creación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cajeros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automáticos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realización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 compras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tarjeta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crédito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débito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</w:t>
      </w:r>
      <w:r w:rsidR="00A347E1">
        <w:rPr>
          <w:rFonts w:ascii="Verdana" w:hAnsi="Verdana"/>
          <w:sz w:val="22"/>
          <w:szCs w:val="22"/>
        </w:rPr>
        <w:t>é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sentido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estricto,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todas estas son transacciones comerciales.</w:t>
      </w:r>
    </w:p>
    <w:p w14:paraId="2D5D0176" w14:textId="640DC9E8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0007B269" w14:textId="32E12923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expansión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más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significativa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su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conjunto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(B2B, B2C, etc.) se produce con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 aparición de Internet. Los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orígenes del e-Commerce se remontan hacia el año1969, pero no es hasta: la creación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lastRenderedPageBreak/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tecnología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web (World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Wide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Web),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Tim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Berners-Lee y Robert Caillau publicando su creación en 1992, la popularización 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nivel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mundial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Internet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1994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introducción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1996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cifrado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 seguridad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SSL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3.0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desarrollado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Paul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Kocher</w:t>
      </w:r>
      <w:r>
        <w:rPr>
          <w:rFonts w:ascii="Verdana" w:hAnsi="Verdana"/>
          <w:sz w:val="22"/>
          <w:szCs w:val="22"/>
        </w:rPr>
        <w:t>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cuando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 expansión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electrónico.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hechos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provocaron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década 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los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90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y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en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comienzo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nuevo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siglo,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produjera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una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expansión exponencial del comercio electrónico. Posteriormente el e-Commerce ha estado y está siendo acompañado de un notable desarrollo y uso de las TIC ́s, haciendo que sus tasas de crecimiento continúen siendo realmente altas.</w:t>
      </w:r>
    </w:p>
    <w:p w14:paraId="0D45AAF4" w14:textId="44BC0930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7CB95944" w14:textId="68CF13FD" w:rsidR="00A659C9" w:rsidRDefault="00A659C9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 w:rsidRPr="00A659C9">
        <w:rPr>
          <w:rFonts w:ascii="Verdana" w:hAnsi="Verdana"/>
          <w:sz w:val="22"/>
          <w:szCs w:val="22"/>
        </w:rPr>
        <w:t>Est</w:t>
      </w:r>
      <w:r w:rsidR="00A347E1">
        <w:rPr>
          <w:rFonts w:ascii="Verdana" w:hAnsi="Verdana"/>
          <w:sz w:val="22"/>
          <w:szCs w:val="22"/>
        </w:rPr>
        <w:t>a</w:t>
      </w:r>
      <w:r w:rsidRPr="00A659C9">
        <w:rPr>
          <w:rFonts w:ascii="Verdana" w:hAnsi="Verdana"/>
          <w:sz w:val="22"/>
          <w:szCs w:val="22"/>
        </w:rPr>
        <w:t>s circunstancias han provocado el uso continuo de Internet por millones de personas,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que ingresan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por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este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medio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al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mundo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del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comercio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on-line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para realizar:</w:t>
      </w:r>
      <w:r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compras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productos,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compra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de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servicios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o</w:t>
      </w:r>
      <w:r w:rsidR="00753C55">
        <w:rPr>
          <w:rFonts w:ascii="Verdana" w:hAnsi="Verdana"/>
          <w:sz w:val="22"/>
          <w:szCs w:val="22"/>
        </w:rPr>
        <w:t xml:space="preserve"> </w:t>
      </w:r>
      <w:r w:rsidRPr="00A659C9">
        <w:rPr>
          <w:rFonts w:ascii="Verdana" w:hAnsi="Verdana"/>
          <w:sz w:val="22"/>
          <w:szCs w:val="22"/>
        </w:rPr>
        <w:t>transacciones mercantiles, llegando a convertirse en un hábito frecuente en la vida actual.</w:t>
      </w:r>
    </w:p>
    <w:p w14:paraId="6B3EC13A" w14:textId="6187B29F" w:rsidR="00274D43" w:rsidRDefault="00274D43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</w:p>
    <w:p w14:paraId="2DDC74F9" w14:textId="1A3D2122" w:rsidR="00274D43" w:rsidRPr="00A659C9" w:rsidRDefault="00274D43" w:rsidP="00A347E1">
      <w:pPr>
        <w:pStyle w:val="Prrafodelista"/>
        <w:ind w:left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consecuencia se ve una oportunidad de hacer negocio frente a esta situación y ofrecer productos muy conocidos de marcas consolidadas a los clientes, ofreciendo el mejor precio del mercado. Debido a la falta de este tipo de negocios basado en ofertas en el mercado actual.</w:t>
      </w:r>
    </w:p>
    <w:p w14:paraId="18B2531B" w14:textId="77777777" w:rsidR="00FF0FB9" w:rsidRDefault="00FF0FB9" w:rsidP="00A347E1">
      <w:pPr>
        <w:pStyle w:val="Prrafodelista"/>
        <w:ind w:left="720"/>
        <w:jc w:val="both"/>
        <w:rPr>
          <w:rFonts w:ascii="Verdana" w:hAnsi="Verdana"/>
          <w:b/>
          <w:bCs/>
          <w:sz w:val="22"/>
          <w:szCs w:val="22"/>
        </w:rPr>
      </w:pPr>
    </w:p>
    <w:p w14:paraId="1EB836B2" w14:textId="4AEDF42B" w:rsidR="00FF0FB9" w:rsidRDefault="00FF0FB9" w:rsidP="00A347E1">
      <w:pPr>
        <w:pStyle w:val="Ttulo1"/>
        <w:jc w:val="both"/>
      </w:pPr>
      <w:bookmarkStart w:id="14" w:name="_Toc42454796"/>
      <w:r>
        <w:t>Análisis</w:t>
      </w:r>
      <w:bookmarkEnd w:id="14"/>
    </w:p>
    <w:p w14:paraId="6786A85E" w14:textId="1CAD6109" w:rsidR="00FF0FB9" w:rsidRDefault="00FF0FB9" w:rsidP="00A347E1">
      <w:pPr>
        <w:pStyle w:val="Ttulo2"/>
        <w:jc w:val="both"/>
      </w:pPr>
      <w:bookmarkStart w:id="15" w:name="_Toc42454797"/>
      <w:r>
        <w:t>Requisitos</w:t>
      </w:r>
      <w:bookmarkEnd w:id="15"/>
    </w:p>
    <w:p w14:paraId="642A04DC" w14:textId="3B09683B" w:rsidR="00BE4740" w:rsidRDefault="00BE4740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2E7EA547" w14:textId="6A325CD5" w:rsidR="00E52DBF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primero de los requisitos es hacer que la web sea responsive y se adapte en todos los dispositivos de manera adecuada.</w:t>
      </w:r>
    </w:p>
    <w:p w14:paraId="29204A2C" w14:textId="56CA37F3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26D1476F" w14:textId="3DF2D629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web tiene que ser intuitiva y fácil de usar, para que el usuario al abrirla se familiarice fácilmente con la interfaz</w:t>
      </w:r>
    </w:p>
    <w:p w14:paraId="280EC79A" w14:textId="5A0C1737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1CE382A2" w14:textId="7DCAD9F9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 la página de inicio tiene que aparecer una sección con una mezcla de productos de manera aleatoria.</w:t>
      </w:r>
    </w:p>
    <w:p w14:paraId="6A19176C" w14:textId="5FA46EB6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42382C36" w14:textId="624855AF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Los artículos deben estar divididos en secciones para que al usuario le sea más fácil buscar los productos.</w:t>
      </w:r>
    </w:p>
    <w:p w14:paraId="0C0BF29E" w14:textId="41675B49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3525C8BA" w14:textId="48D3CB5A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Tiene que tener un carrito de la compra para poder comprar varios productos y añadirlos o vaciarlos de la forma que el usuario quiera.</w:t>
      </w:r>
    </w:p>
    <w:p w14:paraId="002D0BB9" w14:textId="5B276B62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124F6AC5" w14:textId="33B0F8AF" w:rsidR="00274D43" w:rsidRDefault="00274D4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usuario debe poder hacer el pedido con facilidad, y poder hacer un seguimiento de su pedido</w:t>
      </w:r>
      <w:r w:rsidR="00B03AA5">
        <w:rPr>
          <w:rFonts w:ascii="Verdana" w:hAnsi="Verdana"/>
          <w:sz w:val="22"/>
          <w:szCs w:val="22"/>
        </w:rPr>
        <w:t>.</w:t>
      </w:r>
    </w:p>
    <w:p w14:paraId="274114A3" w14:textId="06C17A80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47852657" w14:textId="2116461E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administrador tendrá un panel de control para crear secciones y productos en la web, así como podrá revisar los pedidos efectuados en la web y cambiar su estado para que el cliente pueda visualizarlo.</w:t>
      </w:r>
    </w:p>
    <w:p w14:paraId="6E8CA17F" w14:textId="241C729C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72658CAE" w14:textId="55C571DC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 web tendrá un formulario para iniciar sesión y otro para registrarse, solo se puede hacer un pedido si estás registrado en la web.</w:t>
      </w:r>
    </w:p>
    <w:p w14:paraId="12ADD699" w14:textId="320E5E9C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6C5054E5" w14:textId="0ACD8512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Debe aparecer el importe de cada producto y el carrito el total del importe del carrito y poder añadir más unidades de un mismo producto al pedido.</w:t>
      </w:r>
    </w:p>
    <w:p w14:paraId="0976C21C" w14:textId="2C0152FC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49D96AD5" w14:textId="4936F82E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usuario podrá dar click en un producto y verlo de manera completa con una imagen más ampliada.</w:t>
      </w:r>
    </w:p>
    <w:p w14:paraId="7685B6CF" w14:textId="77777777" w:rsidR="00E52DBF" w:rsidRPr="00E52DBF" w:rsidRDefault="00E52DBF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3F62E794" w14:textId="459E9DEF" w:rsidR="00FF0FB9" w:rsidRDefault="00FF0FB9" w:rsidP="00A347E1">
      <w:pPr>
        <w:pStyle w:val="Ttulo2"/>
        <w:jc w:val="both"/>
      </w:pPr>
      <w:bookmarkStart w:id="16" w:name="_Toc42454798"/>
      <w:r>
        <w:t>Objetivos</w:t>
      </w:r>
      <w:bookmarkEnd w:id="16"/>
    </w:p>
    <w:p w14:paraId="3BC2DD27" w14:textId="77777777" w:rsidR="00BE4740" w:rsidRDefault="00BE4740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390A8384" w14:textId="63DCCE2F" w:rsidR="00BE4740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 deben cumplir todos los requisitos y hacer una web fácil de usar para el usuario y con posibilidad de administrar su pedido como quiera.</w:t>
      </w:r>
    </w:p>
    <w:p w14:paraId="28DEBB97" w14:textId="03CF5385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43C3C99E" w14:textId="4B0EF6B6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administrador tiene el control sobre la página web pudiendo añadir o quitar secciones al igual que productos y gestionar los envíos que hacen los usuarios.</w:t>
      </w:r>
    </w:p>
    <w:p w14:paraId="181B76D7" w14:textId="70AADDF6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6612079F" w14:textId="32389FF4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Establecer un estilo de la web que sea llamativo pero a la vez simple y no demasiado cargado de elementos para no saturar al usuario.</w:t>
      </w:r>
    </w:p>
    <w:p w14:paraId="415D28C2" w14:textId="2DF18181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25020257" w14:textId="66F0DD77" w:rsidR="00B03AA5" w:rsidRDefault="00B03AA5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El objetivo principal es que el usuario prefiera comprar en esta web por el precio de los productos y por que la web tiene una interfaz muy amigable.</w:t>
      </w:r>
    </w:p>
    <w:p w14:paraId="45CC84A1" w14:textId="77777777" w:rsidR="00BE4740" w:rsidRPr="00BE4740" w:rsidRDefault="00BE474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</w:rPr>
      </w:pPr>
    </w:p>
    <w:p w14:paraId="10BD596B" w14:textId="59A53E08" w:rsidR="00FF0FB9" w:rsidRDefault="00FF0FB9" w:rsidP="00A347E1">
      <w:pPr>
        <w:pStyle w:val="Ttulo2"/>
        <w:jc w:val="both"/>
      </w:pPr>
      <w:bookmarkStart w:id="17" w:name="_Toc42454799"/>
      <w:r>
        <w:t>Estudio de viabilidad técnica</w:t>
      </w:r>
      <w:bookmarkEnd w:id="17"/>
    </w:p>
    <w:p w14:paraId="5CD41F84" w14:textId="77777777" w:rsidR="00E52DBF" w:rsidRDefault="00E52DBF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4EC566A7" w14:textId="02C30C67" w:rsidR="00FF0FB9" w:rsidRPr="00643937" w:rsidRDefault="00FF0FB9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643937">
        <w:rPr>
          <w:rStyle w:val="Referenciasutil"/>
        </w:rPr>
        <w:t>Recursos materiales</w:t>
      </w:r>
    </w:p>
    <w:p w14:paraId="0FBF7FCC" w14:textId="50C9EC22" w:rsidR="00E52DBF" w:rsidRDefault="00E52DBF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6D74C4BE" w14:textId="5AF8C9EE" w:rsidR="00E52DBF" w:rsidRDefault="00E52DBF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Un beneficio que obtenemos en este sentido es que simplemente necesitamos en un principio de los equipos de trabajo para poder llevarlo todo a cabo de manera online, más adelante si nos haría falta un local y mobiliario para el mismo.</w:t>
      </w:r>
    </w:p>
    <w:p w14:paraId="1567906C" w14:textId="411C345C" w:rsidR="00E52DBF" w:rsidRDefault="00E52DBF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72117EF1" w14:textId="50529C24" w:rsidR="00E52DBF" w:rsidRPr="00E52DBF" w:rsidRDefault="00E52DBF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Necesitamos tener productos en stock de manera que llegaríamos a acuerdos con las marcas y realmente nosotros no tendríamos gastos en este aspecto ya que los productos no los fabricamos nosotros y usamos como almacén el de la propia marca, solo nos encargamos del envío, al menos en un principio.</w:t>
      </w:r>
    </w:p>
    <w:p w14:paraId="65064D5D" w14:textId="77777777" w:rsidR="00E52DBF" w:rsidRDefault="00E52DBF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4161C46D" w14:textId="0C3CDEDB" w:rsidR="00FF0FB9" w:rsidRPr="00643937" w:rsidRDefault="00FF0FB9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643937">
        <w:rPr>
          <w:rStyle w:val="Referenciasutil"/>
        </w:rPr>
        <w:t>Recursos personales</w:t>
      </w:r>
    </w:p>
    <w:p w14:paraId="163E3FDE" w14:textId="29DC3BCA" w:rsidR="00E52DBF" w:rsidRDefault="00E52DBF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00EE7C65" w14:textId="1E27301F" w:rsidR="00E52DBF" w:rsidRDefault="00E52DBF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Necesitaría dos socios que apoyen el proyecto económicamente</w:t>
      </w:r>
      <w:r w:rsidR="00814C93">
        <w:rPr>
          <w:rFonts w:ascii="Verdana" w:hAnsi="Verdana"/>
          <w:sz w:val="22"/>
          <w:szCs w:val="22"/>
        </w:rPr>
        <w:t xml:space="preserve"> y se encarguen de las ventas, las compras y el marketing.</w:t>
      </w:r>
      <w:r>
        <w:rPr>
          <w:rFonts w:ascii="Verdana" w:hAnsi="Verdana"/>
          <w:sz w:val="22"/>
          <w:szCs w:val="22"/>
        </w:rPr>
        <w:t xml:space="preserve"> </w:t>
      </w:r>
      <w:r w:rsidR="00814C93">
        <w:rPr>
          <w:rFonts w:ascii="Verdana" w:hAnsi="Verdana"/>
          <w:sz w:val="22"/>
          <w:szCs w:val="22"/>
        </w:rPr>
        <w:t>U</w:t>
      </w:r>
      <w:r>
        <w:rPr>
          <w:rFonts w:ascii="Verdana" w:hAnsi="Verdana"/>
          <w:sz w:val="22"/>
          <w:szCs w:val="22"/>
        </w:rPr>
        <w:t>n administrativo encargado de la contabilidad</w:t>
      </w:r>
      <w:r w:rsidR="00814C93">
        <w:rPr>
          <w:rFonts w:ascii="Verdana" w:hAnsi="Verdana"/>
          <w:sz w:val="22"/>
          <w:szCs w:val="22"/>
        </w:rPr>
        <w:t>. Y yo me encargaría de la gestión de la web a nivel de programación.</w:t>
      </w:r>
    </w:p>
    <w:p w14:paraId="48372DDA" w14:textId="07E6D772" w:rsidR="00E52DBF" w:rsidRDefault="00E52DBF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DE3DC53" w14:textId="75911994" w:rsidR="00E52DBF" w:rsidRPr="00E52DBF" w:rsidRDefault="00E52DBF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Necesitamos una empresa de logística encargada de los envíos de productos</w:t>
      </w:r>
    </w:p>
    <w:p w14:paraId="6432DAA6" w14:textId="77777777" w:rsidR="00E52DBF" w:rsidRPr="00643937" w:rsidRDefault="00E52DBF" w:rsidP="00A347E1">
      <w:pPr>
        <w:pStyle w:val="Prrafodelista"/>
        <w:ind w:left="2520"/>
        <w:jc w:val="both"/>
        <w:rPr>
          <w:rStyle w:val="Referenciasutil"/>
        </w:rPr>
      </w:pPr>
    </w:p>
    <w:p w14:paraId="2F8C6FAB" w14:textId="4A8CD0DC" w:rsidR="00FF0FB9" w:rsidRPr="00643937" w:rsidRDefault="00FF0FB9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643937">
        <w:rPr>
          <w:rStyle w:val="Referenciasutil"/>
        </w:rPr>
        <w:t>Presupuesto económico</w:t>
      </w:r>
    </w:p>
    <w:p w14:paraId="1735686F" w14:textId="77777777" w:rsidR="00814C93" w:rsidRDefault="00814C93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6F4A85DD" w14:textId="1D32CEAC" w:rsidR="00814C93" w:rsidRDefault="00814C93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Cada socio debe aportar 1000 €</w:t>
      </w:r>
    </w:p>
    <w:p w14:paraId="412F549B" w14:textId="4FCD9A05" w:rsidR="00343A05" w:rsidRDefault="00343A0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D9A983F" w14:textId="4A053C44" w:rsidR="00343A05" w:rsidRPr="00814C93" w:rsidRDefault="00343A0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Seríamos un total de tres socios, con lo que contaríamos con 3000 € de inicio.</w:t>
      </w:r>
    </w:p>
    <w:p w14:paraId="0DE31640" w14:textId="77777777" w:rsidR="00814C93" w:rsidRDefault="00814C93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3E1E865A" w14:textId="45E5D44B" w:rsidR="00FF0FB9" w:rsidRPr="00643937" w:rsidRDefault="00FF0FB9" w:rsidP="00A347E1">
      <w:pPr>
        <w:pStyle w:val="Prrafodelista"/>
        <w:numPr>
          <w:ilvl w:val="0"/>
          <w:numId w:val="21"/>
        </w:numPr>
        <w:jc w:val="both"/>
        <w:rPr>
          <w:rStyle w:val="Referenciasutil"/>
        </w:rPr>
      </w:pPr>
      <w:r w:rsidRPr="00643937">
        <w:rPr>
          <w:rStyle w:val="Referenciasutil"/>
        </w:rPr>
        <w:t>Posibles necesidades de financiación</w:t>
      </w:r>
    </w:p>
    <w:p w14:paraId="1D0E280D" w14:textId="4323364A" w:rsidR="00343A05" w:rsidRDefault="00343A05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38E69E3C" w14:textId="3E712FB1" w:rsidR="00343A05" w:rsidRDefault="00B03AA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Necesitaríamos una financiación para pagar el primer año y luego mantener la empresa de las ventas y devolver esa financiación</w:t>
      </w:r>
      <w:r w:rsidR="00343A05">
        <w:rPr>
          <w:rFonts w:ascii="Verdana" w:hAnsi="Verdana"/>
          <w:sz w:val="22"/>
          <w:szCs w:val="22"/>
        </w:rPr>
        <w:t>.</w:t>
      </w:r>
    </w:p>
    <w:p w14:paraId="366A2946" w14:textId="21BE317B" w:rsidR="00343A05" w:rsidRDefault="00343A0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87D075D" w14:textId="7D393BAD" w:rsidR="00343A05" w:rsidRDefault="00343A0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Podríamos solicitar </w:t>
      </w:r>
      <w:r w:rsidR="00B03AA5">
        <w:rPr>
          <w:rFonts w:ascii="Verdana" w:hAnsi="Verdana"/>
          <w:sz w:val="22"/>
          <w:szCs w:val="22"/>
        </w:rPr>
        <w:t>60.</w:t>
      </w:r>
      <w:r>
        <w:rPr>
          <w:rFonts w:ascii="Verdana" w:hAnsi="Verdana"/>
          <w:sz w:val="22"/>
          <w:szCs w:val="22"/>
        </w:rPr>
        <w:t xml:space="preserve">000€ de financiación para mejorar </w:t>
      </w:r>
      <w:r w:rsidR="00B03AA5">
        <w:rPr>
          <w:rFonts w:ascii="Verdana" w:hAnsi="Verdana"/>
          <w:sz w:val="22"/>
          <w:szCs w:val="22"/>
        </w:rPr>
        <w:t>para pagar a los empleados y mantener el primer año</w:t>
      </w:r>
      <w:r w:rsidR="00F12FB8">
        <w:rPr>
          <w:rFonts w:ascii="Verdana" w:hAnsi="Verdana"/>
          <w:sz w:val="22"/>
          <w:szCs w:val="22"/>
        </w:rPr>
        <w:t>. Podríamos solicitar algo menos para iniciar y si el negocio va bien nos evitaríamos dicha financiación restante en caso contrario volver a solicitar más financiación hasta que la empresa arranque.</w:t>
      </w:r>
    </w:p>
    <w:p w14:paraId="1151234A" w14:textId="70C37F68" w:rsidR="00343A05" w:rsidRDefault="00343A0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6FBBB76" w14:textId="78097B18" w:rsidR="00343A05" w:rsidRDefault="00343A05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Para montar el local a nivel físico si nos haría falta mayor financiación si queremos montarlo en un principio, en caso contrario podemos pagarlo con los beneficios más adelante.</w:t>
      </w:r>
    </w:p>
    <w:p w14:paraId="1EC43C89" w14:textId="69530E23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25241A9" w14:textId="18ADCE48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5ECF6A7C" w14:textId="5634F814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491DF9B9" w14:textId="1E01FB9C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4D1E5B80" w14:textId="20A91073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10E8C22E" w14:textId="4C6E0D3E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4FED5A5" w14:textId="2F56F7C7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66C6928" w14:textId="780AF187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56E0CB9E" w14:textId="08F044BE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0489E66C" w14:textId="395975F5" w:rsidR="008A6B11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380EFEBD" w14:textId="77777777" w:rsidR="008A6B11" w:rsidRPr="00343A05" w:rsidRDefault="008A6B11" w:rsidP="00A347E1">
      <w:pPr>
        <w:pStyle w:val="Prrafodelista"/>
        <w:ind w:left="2520"/>
        <w:jc w:val="both"/>
        <w:rPr>
          <w:rFonts w:ascii="Verdana" w:hAnsi="Verdana"/>
          <w:sz w:val="22"/>
          <w:szCs w:val="22"/>
        </w:rPr>
      </w:pPr>
    </w:p>
    <w:p w14:paraId="64A2A4B7" w14:textId="77777777" w:rsidR="00343A05" w:rsidRDefault="00343A05" w:rsidP="00A347E1">
      <w:pPr>
        <w:pStyle w:val="Prrafodelista"/>
        <w:ind w:left="2520"/>
        <w:jc w:val="both"/>
        <w:rPr>
          <w:rFonts w:ascii="Verdana" w:hAnsi="Verdana"/>
          <w:b/>
          <w:bCs/>
          <w:sz w:val="22"/>
          <w:szCs w:val="22"/>
        </w:rPr>
      </w:pPr>
    </w:p>
    <w:p w14:paraId="21DA7D71" w14:textId="3E6A6230" w:rsidR="00FF0FB9" w:rsidRDefault="008A6B11" w:rsidP="00A347E1">
      <w:pPr>
        <w:pStyle w:val="Ttulo2"/>
        <w:jc w:val="both"/>
      </w:pPr>
      <w:bookmarkStart w:id="18" w:name="_Toc42454800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82B2B0A" wp14:editId="137B16A2">
            <wp:simplePos x="0" y="0"/>
            <wp:positionH relativeFrom="column">
              <wp:posOffset>-900430</wp:posOffset>
            </wp:positionH>
            <wp:positionV relativeFrom="paragraph">
              <wp:posOffset>3576320</wp:posOffset>
            </wp:positionV>
            <wp:extent cx="8606790" cy="2148205"/>
            <wp:effectExtent l="0" t="2914650" r="0" b="290004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0679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FB9">
        <w:t>Planificación</w:t>
      </w:r>
      <w:bookmarkEnd w:id="18"/>
    </w:p>
    <w:p w14:paraId="43A0DDCA" w14:textId="18ACD5C9" w:rsidR="00710C02" w:rsidRPr="00710C02" w:rsidRDefault="00710C02" w:rsidP="00B3294A">
      <w:pPr>
        <w:pStyle w:val="Descripcin"/>
        <w:ind w:left="708"/>
      </w:pPr>
      <w:bookmarkStart w:id="19" w:name="_Toc42455114"/>
      <w:r>
        <w:t xml:space="preserve">Ilustración </w:t>
      </w:r>
      <w:fldSimple w:instr=" SEQ Ilustración \* ARABIC ">
        <w:r w:rsidR="00B3294A">
          <w:rPr>
            <w:noProof/>
          </w:rPr>
          <w:t>3</w:t>
        </w:r>
      </w:fldSimple>
      <w:r>
        <w:t>: Diagrama de Gantt</w:t>
      </w:r>
      <w:bookmarkEnd w:id="19"/>
    </w:p>
    <w:p w14:paraId="0DD0184F" w14:textId="15D2433E" w:rsidR="00FF0FB9" w:rsidRPr="00FF0FB9" w:rsidRDefault="00FF0FB9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</w:rPr>
      </w:pPr>
    </w:p>
    <w:p w14:paraId="03A41126" w14:textId="4832859E" w:rsidR="00791F50" w:rsidRDefault="00791F50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553CDBAF" w14:textId="2B8DD6EB" w:rsidR="00791F50" w:rsidRDefault="00791F50" w:rsidP="00A347E1">
      <w:pPr>
        <w:pStyle w:val="Ttulo1"/>
        <w:jc w:val="both"/>
      </w:pPr>
      <w:bookmarkStart w:id="20" w:name="_Toc42454801"/>
      <w:r>
        <w:lastRenderedPageBreak/>
        <w:t>Diseño</w:t>
      </w:r>
      <w:bookmarkEnd w:id="20"/>
    </w:p>
    <w:p w14:paraId="6861495F" w14:textId="77777777" w:rsidR="00791F50" w:rsidRDefault="00791F50" w:rsidP="00A347E1">
      <w:pPr>
        <w:pStyle w:val="Prrafodelista"/>
        <w:ind w:left="720"/>
        <w:jc w:val="both"/>
        <w:rPr>
          <w:rFonts w:ascii="Verdana" w:hAnsi="Verdana"/>
          <w:b/>
          <w:bCs/>
          <w:sz w:val="22"/>
          <w:szCs w:val="22"/>
          <w:lang w:eastAsia="en-US"/>
        </w:rPr>
      </w:pPr>
    </w:p>
    <w:p w14:paraId="4886A59D" w14:textId="708C504C" w:rsidR="00B3294A" w:rsidRPr="00B3294A" w:rsidRDefault="00791F50" w:rsidP="00B3294A">
      <w:pPr>
        <w:pStyle w:val="Ttulo2"/>
        <w:jc w:val="both"/>
        <w:rPr>
          <w:lang w:eastAsia="en-US"/>
        </w:rPr>
      </w:pPr>
      <w:bookmarkStart w:id="21" w:name="_Toc42454802"/>
      <w:r>
        <w:rPr>
          <w:lang w:eastAsia="en-US"/>
        </w:rPr>
        <w:t>Modelo de datos</w:t>
      </w:r>
      <w:bookmarkEnd w:id="21"/>
    </w:p>
    <w:p w14:paraId="3BEC0A49" w14:textId="51F172C3" w:rsidR="00791F50" w:rsidRDefault="00791F50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  <w:lang w:eastAsia="en-US"/>
        </w:rPr>
      </w:pPr>
    </w:p>
    <w:p w14:paraId="36CC861F" w14:textId="7BE39A6C" w:rsidR="00B3294A" w:rsidRDefault="00B3294A" w:rsidP="00B3294A">
      <w:pPr>
        <w:pStyle w:val="Descripcin"/>
        <w:ind w:left="372" w:firstLine="708"/>
        <w:rPr>
          <w:rFonts w:ascii="Verdana" w:hAnsi="Verdana"/>
          <w:b w:val="0"/>
          <w:bCs w:val="0"/>
          <w:sz w:val="22"/>
          <w:szCs w:val="22"/>
          <w:lang w:eastAsia="en-US"/>
        </w:rPr>
      </w:pPr>
      <w:bookmarkStart w:id="22" w:name="_Toc42455115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: Modelo de datos</w:t>
      </w:r>
      <w:bookmarkEnd w:id="22"/>
    </w:p>
    <w:p w14:paraId="1AB31818" w14:textId="7CCE15E3" w:rsidR="00791F50" w:rsidRDefault="00791F50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  <w:lang w:eastAsia="en-US"/>
        </w:rPr>
      </w:pPr>
      <w:r>
        <w:rPr>
          <w:rFonts w:ascii="Verdana" w:hAnsi="Verdana"/>
          <w:b/>
          <w:bCs/>
          <w:noProof/>
          <w:sz w:val="22"/>
          <w:szCs w:val="22"/>
          <w:lang w:eastAsia="en-US"/>
        </w:rPr>
        <w:drawing>
          <wp:inline distT="0" distB="0" distL="0" distR="0" wp14:anchorId="2028003B" wp14:editId="74F88332">
            <wp:extent cx="4431442" cy="3257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23" cy="32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AA812" w14:textId="2F149851" w:rsidR="00791F50" w:rsidRDefault="00791F50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  <w:lang w:eastAsia="en-US"/>
        </w:rPr>
      </w:pPr>
    </w:p>
    <w:p w14:paraId="44241CB0" w14:textId="2D945082" w:rsidR="00791F50" w:rsidRDefault="00791F50" w:rsidP="00A347E1">
      <w:pPr>
        <w:pStyle w:val="Ttulo2"/>
        <w:jc w:val="both"/>
        <w:rPr>
          <w:lang w:eastAsia="en-US"/>
        </w:rPr>
      </w:pPr>
      <w:bookmarkStart w:id="23" w:name="_Toc42454803"/>
      <w:r>
        <w:rPr>
          <w:lang w:eastAsia="en-US"/>
        </w:rPr>
        <w:t>Descripción aplicación cliente – servidor</w:t>
      </w:r>
      <w:bookmarkEnd w:id="23"/>
    </w:p>
    <w:p w14:paraId="3B020BC7" w14:textId="5CB4B57F" w:rsidR="00791F50" w:rsidRDefault="00791F5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1BA3B509" w14:textId="671D4132" w:rsidR="00791F50" w:rsidRDefault="00791F5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La aplicación se basa en la compra de artículos por usuarios.</w:t>
      </w:r>
    </w:p>
    <w:p w14:paraId="685B148C" w14:textId="34D8F7B0" w:rsidR="00791F50" w:rsidRDefault="00791F5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69903E31" w14:textId="5DAECE1E" w:rsidR="008E7A5B" w:rsidRDefault="00791F5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La base de datos tiene una tabla de usuarios con todos los datos necesarios del usuario</w:t>
      </w:r>
      <w:r w:rsidR="008E7A5B">
        <w:rPr>
          <w:rFonts w:ascii="Verdana" w:hAnsi="Verdana"/>
          <w:sz w:val="22"/>
          <w:szCs w:val="22"/>
          <w:lang w:eastAsia="en-US"/>
        </w:rPr>
        <w:t xml:space="preserve"> como nombre, apellidos, email</w:t>
      </w:r>
      <w:r>
        <w:rPr>
          <w:rFonts w:ascii="Verdana" w:hAnsi="Verdana"/>
          <w:sz w:val="22"/>
          <w:szCs w:val="22"/>
          <w:lang w:eastAsia="en-US"/>
        </w:rPr>
        <w:t>,</w:t>
      </w:r>
      <w:r w:rsidR="008E7A5B">
        <w:rPr>
          <w:rFonts w:ascii="Verdana" w:hAnsi="Verdana"/>
          <w:sz w:val="22"/>
          <w:szCs w:val="22"/>
          <w:lang w:eastAsia="en-US"/>
        </w:rPr>
        <w:t xml:space="preserve"> password, image y</w:t>
      </w:r>
      <w:r>
        <w:rPr>
          <w:rFonts w:ascii="Verdana" w:hAnsi="Verdana"/>
          <w:sz w:val="22"/>
          <w:szCs w:val="22"/>
          <w:lang w:eastAsia="en-US"/>
        </w:rPr>
        <w:t xml:space="preserve"> incluido su id y su rol que puede ser administrador o no. </w:t>
      </w:r>
    </w:p>
    <w:p w14:paraId="16263975" w14:textId="77777777" w:rsidR="008E7A5B" w:rsidRDefault="008E7A5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13A8EEA3" w14:textId="77777777" w:rsidR="008E7A5B" w:rsidRDefault="00791F5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 xml:space="preserve">También tiene una tabla de pedidos donde guardamos el id del pedido, el id del usuario que ha hecho el pedio y más datos del pedido como la provincia, localidad, dirección, coste, estado del pedido, fecha del pedido y hora del pedido. </w:t>
      </w:r>
    </w:p>
    <w:p w14:paraId="3446CFC4" w14:textId="77777777" w:rsidR="008E7A5B" w:rsidRDefault="008E7A5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004F7ECB" w14:textId="382A6935" w:rsidR="008E7A5B" w:rsidRDefault="00791F5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Luego tenemos la tabla l</w:t>
      </w:r>
      <w:r w:rsidR="00A347E1">
        <w:rPr>
          <w:rFonts w:ascii="Verdana" w:hAnsi="Verdana"/>
          <w:sz w:val="22"/>
          <w:szCs w:val="22"/>
          <w:lang w:eastAsia="en-US"/>
        </w:rPr>
        <w:t>í</w:t>
      </w:r>
      <w:r>
        <w:rPr>
          <w:rFonts w:ascii="Verdana" w:hAnsi="Verdana"/>
          <w:sz w:val="22"/>
          <w:szCs w:val="22"/>
          <w:lang w:eastAsia="en-US"/>
        </w:rPr>
        <w:t>neas pedido donde tenemos un id de pedido y un id de producto, un id propio y el n</w:t>
      </w:r>
      <w:r w:rsidR="00A347E1">
        <w:rPr>
          <w:rFonts w:ascii="Verdana" w:hAnsi="Verdana"/>
          <w:sz w:val="22"/>
          <w:szCs w:val="22"/>
          <w:lang w:eastAsia="en-US"/>
        </w:rPr>
        <w:t>ú</w:t>
      </w:r>
      <w:r>
        <w:rPr>
          <w:rFonts w:ascii="Verdana" w:hAnsi="Verdana"/>
          <w:sz w:val="22"/>
          <w:szCs w:val="22"/>
          <w:lang w:eastAsia="en-US"/>
        </w:rPr>
        <w:t xml:space="preserve">mero de unidades. </w:t>
      </w:r>
    </w:p>
    <w:p w14:paraId="5216FE61" w14:textId="77777777" w:rsidR="008E7A5B" w:rsidRDefault="008E7A5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1760EA0F" w14:textId="75CB7C0D" w:rsidR="00791F50" w:rsidRDefault="00791F50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Luego tenemos una tabla productos que va a tener su id, el id de la categoría a la que pertenece y demás datos del producto</w:t>
      </w:r>
      <w:r w:rsidR="008E7A5B">
        <w:rPr>
          <w:rFonts w:ascii="Verdana" w:hAnsi="Verdana"/>
          <w:sz w:val="22"/>
          <w:szCs w:val="22"/>
          <w:lang w:eastAsia="en-US"/>
        </w:rPr>
        <w:t xml:space="preserve"> como nombre, descripción, precio, stock, oferta, fecha, imagen</w:t>
      </w:r>
      <w:r>
        <w:rPr>
          <w:rFonts w:ascii="Verdana" w:hAnsi="Verdana"/>
          <w:sz w:val="22"/>
          <w:szCs w:val="22"/>
          <w:lang w:eastAsia="en-US"/>
        </w:rPr>
        <w:t xml:space="preserve"> y por último tendremos la tabla de categorías que tiene un nombre y un id propio</w:t>
      </w:r>
      <w:r w:rsidR="008E7A5B">
        <w:rPr>
          <w:rFonts w:ascii="Verdana" w:hAnsi="Verdana"/>
          <w:sz w:val="22"/>
          <w:szCs w:val="22"/>
          <w:lang w:eastAsia="en-US"/>
        </w:rPr>
        <w:t>.</w:t>
      </w:r>
    </w:p>
    <w:p w14:paraId="1A630080" w14:textId="6316F90D" w:rsidR="008E7A5B" w:rsidRDefault="008E7A5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035D5DAA" w14:textId="530BF128" w:rsidR="008E7A5B" w:rsidRDefault="008E7A5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El usuario tiene dos roles uno de administrador el cual tiene acceso a la gestión de pedidos como cambiar su estado o ver el estado de todos los pedidos, al igual que poder crear categorías y productos en la web.</w:t>
      </w:r>
    </w:p>
    <w:p w14:paraId="0C2F6A78" w14:textId="12143664" w:rsidR="008E7A5B" w:rsidRDefault="008E7A5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2C776808" w14:textId="5B7D7FBB" w:rsidR="008E7A5B" w:rsidRDefault="008E7A5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lastRenderedPageBreak/>
        <w:t>El usuario normal solo puede limitarse a comprar los productos y ver el estado de su pedido.</w:t>
      </w:r>
    </w:p>
    <w:p w14:paraId="789A1C8B" w14:textId="4B460B1D" w:rsidR="008E7A5B" w:rsidRDefault="008E7A5B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592532DF" w14:textId="72251D56" w:rsidR="008E7A5B" w:rsidRDefault="008E7A5B" w:rsidP="00A347E1">
      <w:pPr>
        <w:pStyle w:val="Ttulo1"/>
        <w:jc w:val="both"/>
      </w:pPr>
      <w:bookmarkStart w:id="24" w:name="_Toc42454804"/>
      <w:r>
        <w:t>Pruebas</w:t>
      </w:r>
      <w:bookmarkEnd w:id="24"/>
    </w:p>
    <w:p w14:paraId="0A7DF1D5" w14:textId="77777777" w:rsidR="00BC5E53" w:rsidRDefault="00BC5E53" w:rsidP="00A347E1">
      <w:pPr>
        <w:pStyle w:val="Prrafodelista"/>
        <w:ind w:left="720"/>
        <w:jc w:val="both"/>
        <w:rPr>
          <w:rFonts w:ascii="Verdana" w:hAnsi="Verdana"/>
          <w:b/>
          <w:bCs/>
          <w:sz w:val="22"/>
          <w:szCs w:val="22"/>
          <w:lang w:eastAsia="en-US"/>
        </w:rPr>
      </w:pPr>
    </w:p>
    <w:p w14:paraId="4AED51BB" w14:textId="71837A89" w:rsidR="008E7A5B" w:rsidRDefault="008E7A5B" w:rsidP="00A347E1">
      <w:pPr>
        <w:pStyle w:val="Ttulo2"/>
        <w:jc w:val="both"/>
        <w:rPr>
          <w:lang w:eastAsia="en-US"/>
        </w:rPr>
      </w:pPr>
      <w:bookmarkStart w:id="25" w:name="_Toc42454805"/>
      <w:r>
        <w:rPr>
          <w:lang w:eastAsia="en-US"/>
        </w:rPr>
        <w:t>Definición de identificadores de calidad</w:t>
      </w:r>
      <w:bookmarkEnd w:id="25"/>
    </w:p>
    <w:p w14:paraId="085A9680" w14:textId="77777777" w:rsidR="00BC5E53" w:rsidRDefault="00BC5E53" w:rsidP="00A347E1">
      <w:pPr>
        <w:pStyle w:val="Prrafodelista"/>
        <w:ind w:left="1080"/>
        <w:jc w:val="both"/>
        <w:rPr>
          <w:rFonts w:ascii="Verdana" w:hAnsi="Verdana"/>
          <w:b/>
          <w:bCs/>
          <w:sz w:val="22"/>
          <w:szCs w:val="22"/>
          <w:lang w:eastAsia="en-US"/>
        </w:rPr>
      </w:pPr>
    </w:p>
    <w:p w14:paraId="41190CD6" w14:textId="14582636" w:rsidR="00DC0DAE" w:rsidRP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  <w:lang w:eastAsia="en-US"/>
        </w:rPr>
      </w:pPr>
      <w:r>
        <w:rPr>
          <w:rFonts w:ascii="Verdana" w:hAnsi="Verdana"/>
          <w:sz w:val="22"/>
          <w:szCs w:val="22"/>
          <w:u w:val="single"/>
          <w:lang w:eastAsia="en-US"/>
        </w:rPr>
        <w:t xml:space="preserve">Pruebas de </w:t>
      </w:r>
      <w:r w:rsidR="00DC0DAE" w:rsidRPr="00BC5E53">
        <w:rPr>
          <w:rFonts w:ascii="Verdana" w:hAnsi="Verdana"/>
          <w:sz w:val="22"/>
          <w:szCs w:val="22"/>
          <w:u w:val="single"/>
          <w:lang w:eastAsia="en-US"/>
        </w:rPr>
        <w:t>Contenido</w:t>
      </w:r>
    </w:p>
    <w:p w14:paraId="7B6DC22C" w14:textId="77777777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2921AFE5" w14:textId="2B8FBAA0" w:rsidR="00DC0DAE" w:rsidRDefault="00DC0DAE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Es una página totalmente adaptada para la facilidad del usuario, los productos están ordenados en categorías</w:t>
      </w:r>
      <w:r w:rsidR="00BC5E53">
        <w:rPr>
          <w:rFonts w:ascii="Verdana" w:hAnsi="Verdana"/>
          <w:sz w:val="22"/>
          <w:szCs w:val="22"/>
          <w:lang w:eastAsia="en-US"/>
        </w:rPr>
        <w:t xml:space="preserve"> para distinguir los tipos de productos unos de otros.</w:t>
      </w:r>
    </w:p>
    <w:p w14:paraId="43F745F8" w14:textId="77777777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60A2A434" w14:textId="00441DA1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Es fácil añadir un producto al carrito con un solo botón.</w:t>
      </w:r>
    </w:p>
    <w:p w14:paraId="5031577E" w14:textId="77777777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5D64312D" w14:textId="3C42C39E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El carrito de la compra tiene un botón para aumentar la cantidad de cada producto, al igual que otro para vaciar el carrito al completo o eliminar un producto del carrito.</w:t>
      </w:r>
    </w:p>
    <w:p w14:paraId="68576A73" w14:textId="7C9BA6C0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7A58FFF1" w14:textId="1F20078E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Tan sólo es necesario registrarse en la web y empezar a comprar de una manera muy sencilla y en pocos clicks.</w:t>
      </w:r>
    </w:p>
    <w:p w14:paraId="2ACE91AD" w14:textId="51B77170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0587BC7E" w14:textId="640544F5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El usuario puede ver el estado de su pedido en su cuenta.</w:t>
      </w:r>
    </w:p>
    <w:p w14:paraId="393363DE" w14:textId="038AFCFD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06183860" w14:textId="150AE4AC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El administrador puede crear productos, categorías y gestionar los pedidos de manera visual y sencilla.</w:t>
      </w:r>
    </w:p>
    <w:p w14:paraId="5DF3651D" w14:textId="5D7AE013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4DF3313D" w14:textId="5C518FB0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  <w:lang w:eastAsia="en-US"/>
        </w:rPr>
      </w:pPr>
      <w:r>
        <w:rPr>
          <w:rFonts w:ascii="Verdana" w:hAnsi="Verdana"/>
          <w:sz w:val="22"/>
          <w:szCs w:val="22"/>
          <w:u w:val="single"/>
          <w:lang w:eastAsia="en-US"/>
        </w:rPr>
        <w:t>Compatibilidad Web</w:t>
      </w:r>
    </w:p>
    <w:p w14:paraId="4002401C" w14:textId="31623E9A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  <w:lang w:eastAsia="en-US"/>
        </w:rPr>
      </w:pPr>
    </w:p>
    <w:p w14:paraId="210857EA" w14:textId="177AF8EC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La web es responsive y está adaptada para tablets y móviles de una manera correcta y cambiando el orden de algunos elementos de la web para que se vea mejor en dispositivos más pequeños.</w:t>
      </w:r>
    </w:p>
    <w:p w14:paraId="63AC33BC" w14:textId="6049AC1E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055CE3F4" w14:textId="57993E44" w:rsidR="00BC5E53" w:rsidRP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u w:val="single"/>
          <w:lang w:eastAsia="en-US"/>
        </w:rPr>
      </w:pPr>
      <w:r w:rsidRPr="00BC5E53">
        <w:rPr>
          <w:rFonts w:ascii="Verdana" w:hAnsi="Verdana"/>
          <w:sz w:val="22"/>
          <w:szCs w:val="22"/>
          <w:u w:val="single"/>
          <w:lang w:eastAsia="en-US"/>
        </w:rPr>
        <w:t>Seguridad</w:t>
      </w:r>
    </w:p>
    <w:p w14:paraId="41FD63E2" w14:textId="2CF697F6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0B30895E" w14:textId="2E532C31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La web es segura, ya que sólo el administrador puede modificar la web de manera visual y no se puede crear un administrador, si no es modificando directamente en la base de datos.</w:t>
      </w:r>
    </w:p>
    <w:p w14:paraId="2835128C" w14:textId="17153A5C" w:rsidR="00BC5E53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246CA96D" w14:textId="77777777" w:rsidR="00BC5E53" w:rsidRPr="00DC0DAE" w:rsidRDefault="00BC5E53" w:rsidP="00A347E1">
      <w:pPr>
        <w:pStyle w:val="Prrafodelista"/>
        <w:ind w:left="1080"/>
        <w:jc w:val="both"/>
        <w:rPr>
          <w:rFonts w:ascii="Verdana" w:hAnsi="Verdana"/>
          <w:sz w:val="22"/>
          <w:szCs w:val="22"/>
          <w:lang w:eastAsia="en-US"/>
        </w:rPr>
      </w:pPr>
    </w:p>
    <w:p w14:paraId="19B802CB" w14:textId="626C5860" w:rsidR="008E7A5B" w:rsidRDefault="008E7A5B" w:rsidP="00A347E1">
      <w:pPr>
        <w:pStyle w:val="Ttulo2"/>
        <w:jc w:val="both"/>
        <w:rPr>
          <w:lang w:eastAsia="en-US"/>
        </w:rPr>
      </w:pPr>
      <w:bookmarkStart w:id="26" w:name="_Toc42454806"/>
      <w:r>
        <w:rPr>
          <w:lang w:eastAsia="en-US"/>
        </w:rPr>
        <w:t>Evaluación de incidencias, solución y registro</w:t>
      </w:r>
      <w:bookmarkEnd w:id="26"/>
    </w:p>
    <w:p w14:paraId="11D6F773" w14:textId="53307B9E" w:rsidR="008E7A5B" w:rsidRDefault="008E7A5B" w:rsidP="00A347E1">
      <w:pPr>
        <w:pStyle w:val="Ttulo2"/>
        <w:jc w:val="both"/>
        <w:rPr>
          <w:lang w:eastAsia="en-US"/>
        </w:rPr>
      </w:pPr>
      <w:bookmarkStart w:id="27" w:name="_Toc42454807"/>
      <w:r>
        <w:rPr>
          <w:lang w:eastAsia="en-US"/>
        </w:rPr>
        <w:t>Gestión de posibles cambios</w:t>
      </w:r>
      <w:bookmarkEnd w:id="27"/>
    </w:p>
    <w:p w14:paraId="74CD1A16" w14:textId="7E38741E" w:rsidR="00B3294A" w:rsidRDefault="008E7A5B" w:rsidP="00B3294A">
      <w:pPr>
        <w:pStyle w:val="Ttulo2"/>
        <w:jc w:val="both"/>
        <w:rPr>
          <w:lang w:eastAsia="en-US"/>
        </w:rPr>
      </w:pPr>
      <w:bookmarkStart w:id="28" w:name="_Toc42454808"/>
      <w:r>
        <w:rPr>
          <w:lang w:eastAsia="en-US"/>
        </w:rPr>
        <w:t>Elaboración de la documentación</w:t>
      </w:r>
      <w:bookmarkEnd w:id="28"/>
    </w:p>
    <w:p w14:paraId="56CBB037" w14:textId="5F340306" w:rsidR="00B3294A" w:rsidRDefault="00B3294A" w:rsidP="00B3294A">
      <w:pPr>
        <w:rPr>
          <w:lang w:eastAsia="en-US"/>
        </w:rPr>
      </w:pPr>
    </w:p>
    <w:p w14:paraId="6964DD3C" w14:textId="77777777" w:rsidR="00B3294A" w:rsidRPr="00B3294A" w:rsidRDefault="00B3294A" w:rsidP="00B3294A">
      <w:pPr>
        <w:rPr>
          <w:lang w:eastAsia="en-US"/>
        </w:rPr>
      </w:pPr>
    </w:p>
    <w:p w14:paraId="4BD1E012" w14:textId="4EB783E6" w:rsidR="008E7A5B" w:rsidRDefault="008E7A5B" w:rsidP="00A347E1">
      <w:pPr>
        <w:pStyle w:val="Ttulo1"/>
        <w:jc w:val="both"/>
      </w:pPr>
      <w:bookmarkStart w:id="29" w:name="_Toc42454809"/>
      <w:r>
        <w:lastRenderedPageBreak/>
        <w:t>Conclusiones</w:t>
      </w:r>
      <w:bookmarkEnd w:id="29"/>
    </w:p>
    <w:p w14:paraId="186A4164" w14:textId="77777777" w:rsidR="00BC5E53" w:rsidRDefault="00BC5E53" w:rsidP="00A347E1">
      <w:pPr>
        <w:pStyle w:val="Prrafodelista"/>
        <w:ind w:left="720"/>
        <w:jc w:val="both"/>
        <w:rPr>
          <w:rFonts w:ascii="Verdana" w:hAnsi="Verdana"/>
          <w:b/>
          <w:bCs/>
          <w:sz w:val="22"/>
          <w:szCs w:val="22"/>
          <w:lang w:eastAsia="en-US"/>
        </w:rPr>
      </w:pPr>
    </w:p>
    <w:p w14:paraId="55972E71" w14:textId="31B48165" w:rsidR="00BC5E53" w:rsidRDefault="008E7A5B" w:rsidP="00B3294A">
      <w:pPr>
        <w:pStyle w:val="Ttulo2"/>
        <w:jc w:val="both"/>
        <w:rPr>
          <w:lang w:eastAsia="en-US"/>
        </w:rPr>
      </w:pPr>
      <w:bookmarkStart w:id="30" w:name="_Toc42454810"/>
      <w:r>
        <w:rPr>
          <w:lang w:eastAsia="en-US"/>
        </w:rPr>
        <w:t>Objetivos conseguidos</w:t>
      </w:r>
      <w:bookmarkEnd w:id="30"/>
    </w:p>
    <w:p w14:paraId="74D4C12D" w14:textId="77777777" w:rsidR="00B3294A" w:rsidRPr="00B3294A" w:rsidRDefault="00B3294A" w:rsidP="00B3294A">
      <w:pPr>
        <w:rPr>
          <w:lang w:eastAsia="en-US"/>
        </w:rPr>
      </w:pPr>
    </w:p>
    <w:p w14:paraId="35165EF7" w14:textId="26A85A7C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Se ha conseguido que la web sea totalmente respo</w:t>
      </w:r>
      <w:r w:rsidR="00E070BA">
        <w:rPr>
          <w:rFonts w:ascii="Verdana" w:hAnsi="Verdana"/>
          <w:sz w:val="22"/>
          <w:szCs w:val="22"/>
          <w:lang w:eastAsia="en-US"/>
        </w:rPr>
        <w:t>n</w:t>
      </w:r>
      <w:r>
        <w:rPr>
          <w:rFonts w:ascii="Verdana" w:hAnsi="Verdana"/>
          <w:sz w:val="22"/>
          <w:szCs w:val="22"/>
          <w:lang w:eastAsia="en-US"/>
        </w:rPr>
        <w:t>sive, atractiva para el usuario y completar todos los requisitos funcionales de la aplicación para que la misma tenga roles de usuarios. Cada uno con una labor en la web.</w:t>
      </w:r>
    </w:p>
    <w:p w14:paraId="06687BAA" w14:textId="715CE55F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13D86BB2" w14:textId="51CFF00A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Se ha planificado un plan de negocio a lo largo del primer año y así conseguir acuerdos con firmas para que trabajen con nosotros.</w:t>
      </w:r>
    </w:p>
    <w:p w14:paraId="31388294" w14:textId="5FF64486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05AFC3F1" w14:textId="0FC3D624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Se ha logrado diferenciar a cada tipo de empleado y asignar a cada uno, una labor muy concreta para que no una misma persona esté haciendo varias labores complejas y así perder rendimiento en el trabajo.</w:t>
      </w:r>
    </w:p>
    <w:p w14:paraId="66FAE649" w14:textId="42617C19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30E2B568" w14:textId="198979E3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Conseguido que el usuario pueda hacer una compra de manera cómoda y al mejor precio.</w:t>
      </w:r>
    </w:p>
    <w:p w14:paraId="4A15C3CB" w14:textId="400523C7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56773917" w14:textId="3876EE06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Conseguido que el administrador puedas modificar la web de manera visual sin tener que tocar código de programación.</w:t>
      </w:r>
    </w:p>
    <w:p w14:paraId="45961DD1" w14:textId="2B02B943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228A0D1E" w14:textId="3009CA8F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Conseguido que el administrador pueda también gestionar los pedidos que hacen los usuarios en la página web.</w:t>
      </w:r>
    </w:p>
    <w:p w14:paraId="02ACA572" w14:textId="3453C38E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0C8200D3" w14:textId="6407D6CC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Se ha conseguido un logotipo atractivo y con significado para la página web.</w:t>
      </w:r>
    </w:p>
    <w:p w14:paraId="1BC83D22" w14:textId="6BDDFFD7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3EACC7AD" w14:textId="6CE72FEA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Se ha logrado representar la web con unos colores que se hagan característicos de la misma con unos sutiles detalles de ese color naranja.</w:t>
      </w:r>
    </w:p>
    <w:p w14:paraId="7C260CE7" w14:textId="5ACA0582" w:rsidR="00B3294A" w:rsidRDefault="00B3294A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1342355B" w14:textId="254F040B" w:rsidR="00B3294A" w:rsidRDefault="00E070B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Se ha logrado dividir la web en secciones para así hacer al usuario más fácil encontrar un producto, como sudaderas, pantalones, etcétera.</w:t>
      </w:r>
    </w:p>
    <w:p w14:paraId="7E7C7D02" w14:textId="08D4B63B" w:rsidR="00E070BA" w:rsidRDefault="00E070BA" w:rsidP="00B3294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635FBCB0" w14:textId="635ADC4E" w:rsidR="00E070BA" w:rsidRPr="00B3294A" w:rsidRDefault="00E070BA" w:rsidP="00B3294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El usuario puede hacer un seguimiento de su pedido que irá actualizando el administrador.</w:t>
      </w:r>
    </w:p>
    <w:p w14:paraId="2F2D6C7B" w14:textId="165C860F" w:rsidR="00E070BA" w:rsidRDefault="00E070BA" w:rsidP="00B3294A">
      <w:pPr>
        <w:rPr>
          <w:lang w:eastAsia="en-US"/>
        </w:rPr>
      </w:pPr>
    </w:p>
    <w:p w14:paraId="521589D5" w14:textId="2FC29306" w:rsidR="008E7A5B" w:rsidRDefault="008E7A5B" w:rsidP="00A347E1">
      <w:pPr>
        <w:pStyle w:val="Ttulo2"/>
        <w:jc w:val="both"/>
        <w:rPr>
          <w:lang w:eastAsia="en-US"/>
        </w:rPr>
      </w:pPr>
      <w:bookmarkStart w:id="31" w:name="_Toc42454811"/>
      <w:r>
        <w:rPr>
          <w:lang w:eastAsia="en-US"/>
        </w:rPr>
        <w:t>Objetivos pendientes</w:t>
      </w:r>
      <w:bookmarkEnd w:id="31"/>
    </w:p>
    <w:p w14:paraId="568F1C3A" w14:textId="756ED17D" w:rsidR="00E070BA" w:rsidRDefault="00E070BA" w:rsidP="00E070BA">
      <w:pPr>
        <w:rPr>
          <w:lang w:eastAsia="en-US"/>
        </w:rPr>
      </w:pPr>
    </w:p>
    <w:p w14:paraId="7079FA00" w14:textId="06FC2459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Quedaría pendiente hacer una sección de ayuda y contacto para el usuario, para que pueda contactar en caso de dudas o problemas con la aplicación, los productos o el pedido.</w:t>
      </w:r>
    </w:p>
    <w:p w14:paraId="120B2CA6" w14:textId="51BC8644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4877ADC1" w14:textId="7F01EF45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También se le podría añadir un buscador para que se pueda buscar por nombre de artículo o referencia en la web y hacer así más fácil al usuario encontrar lo que quiere.</w:t>
      </w:r>
    </w:p>
    <w:p w14:paraId="084522EE" w14:textId="5F59B77C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0FE104A3" w14:textId="733C94C7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Añadir filtros de orden en las categorías de los productos para que el usuario pueda ordenar por nombre, fecha, precio, etcétera.</w:t>
      </w:r>
    </w:p>
    <w:p w14:paraId="7624791F" w14:textId="70478A94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039C3466" w14:textId="2A89D59E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Que el usuario pueda cancelar el pedido una vez realizado.</w:t>
      </w:r>
    </w:p>
    <w:p w14:paraId="04D4CADF" w14:textId="72777086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6B24C8A0" w14:textId="58F6F8EB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Llegar a acuerdos con más marcas para que trabajen con nosotros.</w:t>
      </w:r>
    </w:p>
    <w:p w14:paraId="15B82A90" w14:textId="6497498C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lastRenderedPageBreak/>
        <w:t>Conseguir el local para montar la tienda física.</w:t>
      </w:r>
    </w:p>
    <w:p w14:paraId="1AED67A3" w14:textId="20ADA1A6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3767A6E4" w14:textId="13FFA0A5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Contratar los servicios de transporte con alguna compañía que nos ofrezca un buen precio.</w:t>
      </w:r>
    </w:p>
    <w:p w14:paraId="50C2A159" w14:textId="55B4B124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12AF3DB1" w14:textId="4D74465E" w:rsidR="005133B3" w:rsidRDefault="00E070BA" w:rsidP="005133B3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Encontrar dos socios dispuestos a unirse al proyecto.</w:t>
      </w:r>
    </w:p>
    <w:p w14:paraId="00BC6569" w14:textId="568B17C7" w:rsidR="005133B3" w:rsidRDefault="005133B3" w:rsidP="005133B3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311C14B2" w14:textId="4FB3D992" w:rsidR="005133B3" w:rsidRPr="005133B3" w:rsidRDefault="005133B3" w:rsidP="005133B3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Dar a conocer la marca y el proyecto con marketing.</w:t>
      </w:r>
    </w:p>
    <w:p w14:paraId="59D67A15" w14:textId="77777777" w:rsidR="005133B3" w:rsidRPr="00E070BA" w:rsidRDefault="005133B3" w:rsidP="00E070BA">
      <w:pPr>
        <w:rPr>
          <w:lang w:eastAsia="en-US"/>
        </w:rPr>
      </w:pPr>
    </w:p>
    <w:p w14:paraId="2276E3DF" w14:textId="14AE835D" w:rsidR="008E7A5B" w:rsidRDefault="008E7A5B" w:rsidP="00A347E1">
      <w:pPr>
        <w:pStyle w:val="Ttulo2"/>
        <w:jc w:val="both"/>
        <w:rPr>
          <w:lang w:eastAsia="en-US"/>
        </w:rPr>
      </w:pPr>
      <w:bookmarkStart w:id="32" w:name="_Toc42454812"/>
      <w:r>
        <w:rPr>
          <w:lang w:eastAsia="en-US"/>
        </w:rPr>
        <w:t>Posibles líneas de actuación</w:t>
      </w:r>
      <w:bookmarkEnd w:id="32"/>
    </w:p>
    <w:p w14:paraId="05F24A39" w14:textId="3B163277" w:rsidR="00E070BA" w:rsidRDefault="00E070BA" w:rsidP="00E070BA">
      <w:pPr>
        <w:rPr>
          <w:lang w:eastAsia="en-US"/>
        </w:rPr>
      </w:pPr>
    </w:p>
    <w:p w14:paraId="20E409B1" w14:textId="6ACFE977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Buscar lugares en la ciudad donde poder montar la tienda física y llegar a negociaciones para intentar ahorrar el máximo posible</w:t>
      </w:r>
      <w:r>
        <w:rPr>
          <w:rFonts w:ascii="Verdana" w:hAnsi="Verdana"/>
          <w:sz w:val="22"/>
          <w:szCs w:val="22"/>
          <w:lang w:eastAsia="en-US"/>
        </w:rPr>
        <w:t>.</w:t>
      </w:r>
    </w:p>
    <w:p w14:paraId="453C7929" w14:textId="3C00E858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09DE58A1" w14:textId="079177A3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Buscar gente adecuada para ser socios del proyecto y que estén dispuestos a serlo.</w:t>
      </w:r>
    </w:p>
    <w:p w14:paraId="72A76E7F" w14:textId="1C46E684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67060A7A" w14:textId="5FA03AD2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Desarrollar las funciones que faltan en la web para tener una web más completa.</w:t>
      </w:r>
    </w:p>
    <w:p w14:paraId="20FD67E0" w14:textId="3486D132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33143651" w14:textId="2D54BCBF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Mejorar aún más el estilo visual de la web para hacerla lo más minimalista posible.</w:t>
      </w:r>
    </w:p>
    <w:p w14:paraId="26D9C06F" w14:textId="0AB81C06" w:rsidR="00E070BA" w:rsidRDefault="00E070BA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5417C069" w14:textId="11829958" w:rsidR="00E070BA" w:rsidRDefault="005133B3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Hacer publicidad de la marca en diversas redes sociales o repartir flyers de manera física.</w:t>
      </w:r>
    </w:p>
    <w:p w14:paraId="5A418B40" w14:textId="1F87FEA1" w:rsidR="005133B3" w:rsidRDefault="005133B3" w:rsidP="00E070BA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3F401AF0" w14:textId="5E9F60D4" w:rsidR="005133B3" w:rsidRPr="00E070BA" w:rsidRDefault="005133B3" w:rsidP="00E070BA">
      <w:pPr>
        <w:jc w:val="both"/>
        <w:rPr>
          <w:rFonts w:ascii="Verdana" w:hAnsi="Verdana"/>
          <w:sz w:val="22"/>
          <w:szCs w:val="22"/>
          <w:lang w:eastAsia="en-US"/>
        </w:rPr>
      </w:pPr>
      <w:r>
        <w:rPr>
          <w:rFonts w:ascii="Verdana" w:hAnsi="Verdana"/>
          <w:sz w:val="22"/>
          <w:szCs w:val="22"/>
          <w:lang w:eastAsia="en-US"/>
        </w:rPr>
        <w:t>Contactar con marcas para conseguir que participen en el proyecto y puedan vender sus productos en nuestra web.</w:t>
      </w:r>
    </w:p>
    <w:p w14:paraId="5D9ADD30" w14:textId="77777777" w:rsidR="00E070BA" w:rsidRPr="00E070BA" w:rsidRDefault="00E070BA" w:rsidP="00E070BA">
      <w:pPr>
        <w:rPr>
          <w:lang w:eastAsia="en-US"/>
        </w:rPr>
      </w:pPr>
    </w:p>
    <w:p w14:paraId="45BB5813" w14:textId="734DAB9D" w:rsidR="008E7A5B" w:rsidRPr="008E7A5B" w:rsidRDefault="008E7A5B" w:rsidP="00A347E1">
      <w:pPr>
        <w:pStyle w:val="Ttulo2"/>
        <w:jc w:val="both"/>
        <w:rPr>
          <w:lang w:eastAsia="en-US"/>
        </w:rPr>
      </w:pPr>
      <w:bookmarkStart w:id="33" w:name="_Toc42454813"/>
      <w:r>
        <w:rPr>
          <w:lang w:eastAsia="en-US"/>
        </w:rPr>
        <w:t>Valoración personal</w:t>
      </w:r>
      <w:bookmarkEnd w:id="33"/>
    </w:p>
    <w:p w14:paraId="056964BE" w14:textId="374A861F" w:rsidR="00791F50" w:rsidRDefault="00791F50" w:rsidP="00A347E1">
      <w:pPr>
        <w:ind w:left="360"/>
        <w:jc w:val="both"/>
        <w:rPr>
          <w:rFonts w:ascii="Verdana" w:hAnsi="Verdana"/>
          <w:sz w:val="22"/>
          <w:szCs w:val="22"/>
          <w:lang w:eastAsia="en-US"/>
        </w:rPr>
      </w:pPr>
    </w:p>
    <w:p w14:paraId="41081679" w14:textId="6E52F72C" w:rsidR="00791F50" w:rsidRDefault="00791F50" w:rsidP="00A347E1">
      <w:pPr>
        <w:ind w:left="360"/>
        <w:jc w:val="both"/>
        <w:rPr>
          <w:rFonts w:ascii="Verdana" w:hAnsi="Verdana"/>
          <w:sz w:val="22"/>
          <w:szCs w:val="22"/>
          <w:lang w:eastAsia="en-US"/>
        </w:rPr>
      </w:pPr>
    </w:p>
    <w:p w14:paraId="7FE13D4E" w14:textId="7EF9CFF2" w:rsidR="00791F50" w:rsidRDefault="00791F50" w:rsidP="00A347E1">
      <w:pPr>
        <w:ind w:left="360"/>
        <w:jc w:val="both"/>
        <w:rPr>
          <w:rFonts w:ascii="Verdana" w:hAnsi="Verdana"/>
          <w:sz w:val="22"/>
          <w:szCs w:val="22"/>
          <w:lang w:eastAsia="en-US"/>
        </w:rPr>
      </w:pPr>
    </w:p>
    <w:p w14:paraId="50AB656F" w14:textId="5A5F2A2A" w:rsidR="00791F50" w:rsidRDefault="00791F50" w:rsidP="00A347E1">
      <w:pPr>
        <w:ind w:left="360"/>
        <w:jc w:val="both"/>
        <w:rPr>
          <w:rFonts w:ascii="Verdana" w:hAnsi="Verdana"/>
          <w:sz w:val="22"/>
          <w:szCs w:val="22"/>
          <w:lang w:eastAsia="en-US"/>
        </w:rPr>
      </w:pPr>
    </w:p>
    <w:p w14:paraId="0FE17B1B" w14:textId="77777777" w:rsidR="00791F50" w:rsidRPr="003E64F2" w:rsidRDefault="00791F50" w:rsidP="00A347E1">
      <w:pPr>
        <w:ind w:left="360"/>
        <w:jc w:val="both"/>
        <w:rPr>
          <w:rFonts w:ascii="Verdana" w:hAnsi="Verdana"/>
          <w:sz w:val="22"/>
          <w:szCs w:val="22"/>
          <w:lang w:eastAsia="en-US"/>
        </w:rPr>
      </w:pPr>
    </w:p>
    <w:p w14:paraId="122CB0C5" w14:textId="77777777" w:rsidR="00897393" w:rsidRPr="003E64F2" w:rsidRDefault="00897393" w:rsidP="00A347E1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57862BBD" w14:textId="77777777" w:rsidR="00897393" w:rsidRPr="003E64F2" w:rsidRDefault="00897393" w:rsidP="00A347E1">
      <w:pPr>
        <w:pStyle w:val="Prrafodelista"/>
        <w:numPr>
          <w:ilvl w:val="0"/>
          <w:numId w:val="1"/>
        </w:numPr>
        <w:jc w:val="both"/>
        <w:rPr>
          <w:rFonts w:ascii="Verdana" w:hAnsi="Verdana"/>
          <w:b/>
          <w:sz w:val="22"/>
          <w:szCs w:val="22"/>
          <w:lang w:eastAsia="en-US"/>
        </w:rPr>
      </w:pPr>
      <w:r w:rsidRPr="003E64F2">
        <w:rPr>
          <w:rFonts w:ascii="Verdana" w:hAnsi="Verdana"/>
          <w:b/>
          <w:sz w:val="22"/>
          <w:szCs w:val="22"/>
          <w:lang w:eastAsia="en-US"/>
        </w:rPr>
        <w:t>Ejemplo de ilustraciones, tablas y ecuaciones</w:t>
      </w:r>
      <w:r w:rsidR="0044190C" w:rsidRPr="003E64F2">
        <w:rPr>
          <w:rFonts w:ascii="Verdana" w:hAnsi="Verdana"/>
          <w:b/>
          <w:sz w:val="22"/>
          <w:szCs w:val="22"/>
          <w:lang w:eastAsia="en-US"/>
        </w:rPr>
        <w:fldChar w:fldCharType="begin"/>
      </w:r>
      <w:r w:rsidR="003E64F2" w:rsidRPr="003E64F2">
        <w:rPr>
          <w:rFonts w:ascii="Verdana" w:hAnsi="Verdana"/>
          <w:sz w:val="22"/>
          <w:szCs w:val="22"/>
        </w:rPr>
        <w:instrText xml:space="preserve"> XE "</w:instrText>
      </w:r>
      <w:r w:rsidR="003E64F2" w:rsidRPr="003E64F2">
        <w:rPr>
          <w:rFonts w:ascii="Verdana" w:hAnsi="Verdana"/>
          <w:sz w:val="22"/>
          <w:szCs w:val="22"/>
          <w:lang w:eastAsia="en-US"/>
        </w:rPr>
        <w:instrText>4. Ejemplo de ilustraciones, tablas y ecuaciones</w:instrText>
      </w:r>
      <w:r w:rsidR="003E64F2" w:rsidRPr="003E64F2">
        <w:rPr>
          <w:rFonts w:ascii="Verdana" w:hAnsi="Verdana"/>
          <w:sz w:val="22"/>
          <w:szCs w:val="22"/>
        </w:rPr>
        <w:instrText xml:space="preserve">" </w:instrText>
      </w:r>
      <w:r w:rsidR="0044190C" w:rsidRPr="003E64F2">
        <w:rPr>
          <w:rFonts w:ascii="Verdana" w:hAnsi="Verdana"/>
          <w:b/>
          <w:sz w:val="22"/>
          <w:szCs w:val="22"/>
          <w:lang w:eastAsia="en-US"/>
        </w:rPr>
        <w:fldChar w:fldCharType="end"/>
      </w:r>
    </w:p>
    <w:p w14:paraId="5148D803" w14:textId="77777777" w:rsidR="00897393" w:rsidRPr="003E64F2" w:rsidRDefault="00897393" w:rsidP="00A347E1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7293C992" w14:textId="77777777" w:rsidR="00897393" w:rsidRPr="003E64F2" w:rsidRDefault="00897393" w:rsidP="00A347E1">
      <w:pPr>
        <w:ind w:firstLine="360"/>
        <w:jc w:val="both"/>
        <w:rPr>
          <w:rFonts w:ascii="Verdana" w:hAnsi="Verdana"/>
          <w:sz w:val="22"/>
          <w:szCs w:val="22"/>
          <w:lang w:eastAsia="en-US"/>
        </w:rPr>
      </w:pPr>
      <w:r w:rsidRPr="003E64F2">
        <w:rPr>
          <w:rFonts w:ascii="Verdana" w:hAnsi="Verdana"/>
          <w:sz w:val="22"/>
          <w:szCs w:val="22"/>
          <w:lang w:eastAsia="en-US"/>
        </w:rPr>
        <w:t>Ejemplo de ilustración</w:t>
      </w:r>
    </w:p>
    <w:p w14:paraId="2AA8E81E" w14:textId="77777777" w:rsidR="00897393" w:rsidRPr="003E64F2" w:rsidRDefault="00897393" w:rsidP="00A347E1">
      <w:pPr>
        <w:jc w:val="both"/>
        <w:rPr>
          <w:rFonts w:ascii="Verdana" w:hAnsi="Verdana"/>
          <w:sz w:val="22"/>
          <w:szCs w:val="22"/>
          <w:lang w:eastAsia="en-US"/>
        </w:rPr>
      </w:pPr>
      <w:r w:rsidRPr="003E64F2">
        <w:rPr>
          <w:rFonts w:ascii="Verdana" w:hAnsi="Verdana"/>
          <w:noProof/>
          <w:sz w:val="22"/>
          <w:szCs w:val="22"/>
        </w:rPr>
        <w:lastRenderedPageBreak/>
        <w:drawing>
          <wp:inline distT="0" distB="0" distL="0" distR="0" wp14:anchorId="0F533F41" wp14:editId="07AE52BE">
            <wp:extent cx="5759450" cy="2651125"/>
            <wp:effectExtent l="19050" t="0" r="0" b="0"/>
            <wp:docPr id="1" name="0 Imagen" descr="Scr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um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86F7" w14:textId="7C8A056A" w:rsidR="00496950" w:rsidRPr="003E64F2" w:rsidRDefault="00897393" w:rsidP="00A347E1">
      <w:pPr>
        <w:pStyle w:val="Descripcin"/>
        <w:jc w:val="both"/>
        <w:rPr>
          <w:rFonts w:ascii="Verdana" w:hAnsi="Verdana"/>
          <w:sz w:val="22"/>
          <w:szCs w:val="22"/>
        </w:rPr>
      </w:pPr>
      <w:bookmarkStart w:id="34" w:name="_Toc42455116"/>
      <w:r w:rsidRPr="003E64F2">
        <w:rPr>
          <w:rFonts w:ascii="Verdana" w:hAnsi="Verdana"/>
          <w:sz w:val="22"/>
          <w:szCs w:val="22"/>
        </w:rPr>
        <w:t xml:space="preserve">Ilustración </w:t>
      </w:r>
      <w:r w:rsidR="0044190C" w:rsidRPr="003E64F2">
        <w:rPr>
          <w:rFonts w:ascii="Verdana" w:hAnsi="Verdana"/>
          <w:sz w:val="22"/>
          <w:szCs w:val="22"/>
        </w:rPr>
        <w:fldChar w:fldCharType="begin"/>
      </w:r>
      <w:r w:rsidRPr="003E64F2">
        <w:rPr>
          <w:rFonts w:ascii="Verdana" w:hAnsi="Verdana"/>
          <w:sz w:val="22"/>
          <w:szCs w:val="22"/>
        </w:rPr>
        <w:instrText xml:space="preserve"> SEQ Ilustración \* ARABIC </w:instrText>
      </w:r>
      <w:r w:rsidR="0044190C" w:rsidRPr="003E64F2">
        <w:rPr>
          <w:rFonts w:ascii="Verdana" w:hAnsi="Verdana"/>
          <w:sz w:val="22"/>
          <w:szCs w:val="22"/>
        </w:rPr>
        <w:fldChar w:fldCharType="separate"/>
      </w:r>
      <w:r w:rsidR="00B3294A">
        <w:rPr>
          <w:rFonts w:ascii="Verdana" w:hAnsi="Verdana"/>
          <w:noProof/>
          <w:sz w:val="22"/>
          <w:szCs w:val="22"/>
        </w:rPr>
        <w:t>5</w:t>
      </w:r>
      <w:r w:rsidR="0044190C" w:rsidRPr="003E64F2">
        <w:rPr>
          <w:rFonts w:ascii="Verdana" w:hAnsi="Verdana"/>
          <w:sz w:val="22"/>
          <w:szCs w:val="22"/>
        </w:rPr>
        <w:fldChar w:fldCharType="end"/>
      </w:r>
      <w:r w:rsidRPr="003E64F2">
        <w:rPr>
          <w:rFonts w:ascii="Verdana" w:hAnsi="Verdana"/>
          <w:sz w:val="22"/>
          <w:szCs w:val="22"/>
        </w:rPr>
        <w:t>: Esquema de trabajo SCRUM</w:t>
      </w:r>
      <w:bookmarkEnd w:id="34"/>
    </w:p>
    <w:p w14:paraId="498F70D2" w14:textId="77777777" w:rsidR="003E64F2" w:rsidRDefault="003E64F2" w:rsidP="00A347E1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1EE7FFE2" w14:textId="77777777" w:rsidR="000314B0" w:rsidRPr="003E64F2" w:rsidRDefault="000314B0" w:rsidP="00A347E1">
      <w:pPr>
        <w:jc w:val="both"/>
        <w:rPr>
          <w:rFonts w:ascii="Verdana" w:hAnsi="Verdana"/>
          <w:sz w:val="22"/>
          <w:szCs w:val="22"/>
          <w:lang w:eastAsia="en-US"/>
        </w:rPr>
      </w:pPr>
    </w:p>
    <w:p w14:paraId="4550418A" w14:textId="77777777" w:rsidR="003E64F2" w:rsidRPr="003E64F2" w:rsidRDefault="003E64F2" w:rsidP="00A347E1">
      <w:pPr>
        <w:ind w:firstLine="360"/>
        <w:jc w:val="both"/>
        <w:rPr>
          <w:rFonts w:ascii="Verdana" w:hAnsi="Verdana"/>
          <w:sz w:val="22"/>
          <w:szCs w:val="22"/>
          <w:lang w:eastAsia="en-US"/>
        </w:rPr>
      </w:pPr>
      <w:r w:rsidRPr="003E64F2">
        <w:rPr>
          <w:rFonts w:ascii="Verdana" w:hAnsi="Verdana"/>
          <w:sz w:val="22"/>
          <w:szCs w:val="22"/>
          <w:lang w:eastAsia="en-US"/>
        </w:rPr>
        <w:t>Ejemplo de tabla</w:t>
      </w:r>
    </w:p>
    <w:p w14:paraId="32EF2D11" w14:textId="77777777" w:rsidR="00897393" w:rsidRPr="003E64F2" w:rsidRDefault="00897393" w:rsidP="00A347E1">
      <w:pPr>
        <w:jc w:val="both"/>
        <w:rPr>
          <w:rFonts w:ascii="Verdana" w:hAnsi="Verdana"/>
          <w:sz w:val="22"/>
          <w:szCs w:val="22"/>
        </w:rPr>
      </w:pPr>
    </w:p>
    <w:tbl>
      <w:tblPr>
        <w:tblW w:w="78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40"/>
        <w:gridCol w:w="1900"/>
      </w:tblGrid>
      <w:tr w:rsidR="004F20C0" w:rsidRPr="003E64F2" w14:paraId="3328525D" w14:textId="77777777" w:rsidTr="006F4409">
        <w:trPr>
          <w:trHeight w:val="285"/>
          <w:jc w:val="center"/>
        </w:trPr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14:paraId="1CA0A82A" w14:textId="77777777" w:rsidR="004F20C0" w:rsidRPr="003E64F2" w:rsidRDefault="004F20C0" w:rsidP="00A347E1">
            <w:pPr>
              <w:jc w:val="both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64F2">
              <w:rPr>
                <w:rFonts w:ascii="Verdana" w:hAnsi="Verdana" w:cs="Arial"/>
                <w:b/>
                <w:bCs/>
                <w:sz w:val="22"/>
                <w:szCs w:val="22"/>
              </w:rPr>
              <w:t>Concepto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bottom"/>
            <w:hideMark/>
          </w:tcPr>
          <w:p w14:paraId="5A601591" w14:textId="77777777" w:rsidR="004F20C0" w:rsidRPr="003E64F2" w:rsidRDefault="004F20C0" w:rsidP="00A347E1">
            <w:pPr>
              <w:jc w:val="both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64F2">
              <w:rPr>
                <w:rFonts w:ascii="Verdana" w:hAnsi="Verdana" w:cs="Arial"/>
                <w:b/>
                <w:bCs/>
                <w:sz w:val="22"/>
                <w:szCs w:val="22"/>
              </w:rPr>
              <w:t>Importe [€]</w:t>
            </w:r>
          </w:p>
        </w:tc>
      </w:tr>
      <w:tr w:rsidR="004F20C0" w:rsidRPr="003E64F2" w14:paraId="0156053F" w14:textId="77777777" w:rsidTr="004F20C0">
        <w:trPr>
          <w:trHeight w:val="285"/>
          <w:jc w:val="center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C88D6" w14:textId="77777777" w:rsidR="004F20C0" w:rsidRPr="00753C55" w:rsidRDefault="004F20C0" w:rsidP="00A347E1">
            <w:pPr>
              <w:jc w:val="both"/>
              <w:rPr>
                <w:rFonts w:ascii="Verdana" w:hAnsi="Verdana" w:cs="Arial"/>
                <w:sz w:val="22"/>
                <w:szCs w:val="22"/>
                <w:lang w:val="en-US"/>
              </w:rPr>
            </w:pPr>
            <w:r w:rsidRPr="00753C55">
              <w:rPr>
                <w:rFonts w:ascii="Verdana" w:hAnsi="Verdana" w:cs="Arial"/>
                <w:sz w:val="22"/>
                <w:szCs w:val="22"/>
                <w:lang w:val="en-US"/>
              </w:rPr>
              <w:t>HP ProLiant DL360 Gen10 Intel Xeon 4110/16GB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56C" w14:textId="77777777" w:rsidR="004F20C0" w:rsidRPr="003E64F2" w:rsidRDefault="004F20C0" w:rsidP="00A347E1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2.299,00</w:t>
            </w:r>
          </w:p>
        </w:tc>
      </w:tr>
      <w:tr w:rsidR="004F20C0" w:rsidRPr="003E64F2" w14:paraId="6E048910" w14:textId="77777777" w:rsidTr="004F20C0">
        <w:trPr>
          <w:trHeight w:val="285"/>
          <w:jc w:val="center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0086" w14:textId="77777777" w:rsidR="004F20C0" w:rsidRPr="003E64F2" w:rsidRDefault="004F20C0" w:rsidP="00A347E1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Visual Studio Professional 2017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50F31" w14:textId="77777777" w:rsidR="004F20C0" w:rsidRPr="003E64F2" w:rsidRDefault="004F20C0" w:rsidP="00A347E1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641,00</w:t>
            </w:r>
          </w:p>
        </w:tc>
      </w:tr>
      <w:tr w:rsidR="004F20C0" w:rsidRPr="003E64F2" w14:paraId="426307ED" w14:textId="77777777" w:rsidTr="004F20C0">
        <w:trPr>
          <w:trHeight w:val="285"/>
          <w:jc w:val="center"/>
        </w:trPr>
        <w:tc>
          <w:tcPr>
            <w:tcW w:w="5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B28D8" w14:textId="77777777" w:rsidR="004F20C0" w:rsidRPr="003E64F2" w:rsidRDefault="004F20C0" w:rsidP="00A347E1">
            <w:pPr>
              <w:jc w:val="both"/>
              <w:rPr>
                <w:rFonts w:ascii="Verdana" w:hAnsi="Verdana" w:cs="Arial"/>
                <w:b/>
                <w:bCs/>
                <w:sz w:val="22"/>
                <w:szCs w:val="22"/>
              </w:rPr>
            </w:pPr>
            <w:r w:rsidRPr="003E64F2">
              <w:rPr>
                <w:rFonts w:ascii="Verdana" w:hAnsi="Verdana" w:cs="Arial"/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AAE07" w14:textId="77777777" w:rsidR="004F20C0" w:rsidRPr="003E64F2" w:rsidRDefault="004F20C0" w:rsidP="00A347E1">
            <w:pPr>
              <w:jc w:val="both"/>
              <w:rPr>
                <w:rFonts w:ascii="Verdana" w:hAnsi="Verdana" w:cs="Arial"/>
                <w:sz w:val="22"/>
                <w:szCs w:val="22"/>
              </w:rPr>
            </w:pPr>
            <w:r w:rsidRPr="003E64F2">
              <w:rPr>
                <w:rFonts w:ascii="Verdana" w:hAnsi="Verdana" w:cs="Arial"/>
                <w:sz w:val="22"/>
                <w:szCs w:val="22"/>
              </w:rPr>
              <w:t>2.940,00</w:t>
            </w:r>
          </w:p>
        </w:tc>
      </w:tr>
    </w:tbl>
    <w:p w14:paraId="6C33F094" w14:textId="667B43C7" w:rsidR="00897393" w:rsidRPr="003E64F2" w:rsidRDefault="004F20C0" w:rsidP="00A347E1">
      <w:pPr>
        <w:pStyle w:val="Descripcin"/>
        <w:jc w:val="both"/>
        <w:rPr>
          <w:rFonts w:ascii="Verdana" w:hAnsi="Verdana"/>
          <w:sz w:val="22"/>
          <w:szCs w:val="22"/>
        </w:rPr>
      </w:pPr>
      <w:bookmarkStart w:id="35" w:name="_Toc42455121"/>
      <w:r w:rsidRPr="003E64F2">
        <w:rPr>
          <w:rFonts w:ascii="Verdana" w:hAnsi="Verdana"/>
          <w:sz w:val="22"/>
          <w:szCs w:val="22"/>
        </w:rPr>
        <w:t xml:space="preserve">Tabla </w:t>
      </w:r>
      <w:r w:rsidR="0044190C" w:rsidRPr="003E64F2">
        <w:rPr>
          <w:rFonts w:ascii="Verdana" w:hAnsi="Verdana"/>
          <w:sz w:val="22"/>
          <w:szCs w:val="22"/>
        </w:rPr>
        <w:fldChar w:fldCharType="begin"/>
      </w:r>
      <w:r w:rsidRPr="003E64F2">
        <w:rPr>
          <w:rFonts w:ascii="Verdana" w:hAnsi="Verdana"/>
          <w:sz w:val="22"/>
          <w:szCs w:val="22"/>
        </w:rPr>
        <w:instrText xml:space="preserve"> SEQ Tabla \* ARABIC </w:instrText>
      </w:r>
      <w:r w:rsidR="0044190C" w:rsidRPr="003E64F2">
        <w:rPr>
          <w:rFonts w:ascii="Verdana" w:hAnsi="Verdana"/>
          <w:sz w:val="22"/>
          <w:szCs w:val="22"/>
        </w:rPr>
        <w:fldChar w:fldCharType="separate"/>
      </w:r>
      <w:r w:rsidR="00710C02">
        <w:rPr>
          <w:rFonts w:ascii="Verdana" w:hAnsi="Verdana"/>
          <w:noProof/>
          <w:sz w:val="22"/>
          <w:szCs w:val="22"/>
        </w:rPr>
        <w:t>2</w:t>
      </w:r>
      <w:r w:rsidR="0044190C" w:rsidRPr="003E64F2">
        <w:rPr>
          <w:rFonts w:ascii="Verdana" w:hAnsi="Verdana"/>
          <w:sz w:val="22"/>
          <w:szCs w:val="22"/>
        </w:rPr>
        <w:fldChar w:fldCharType="end"/>
      </w:r>
      <w:r w:rsidRPr="003E64F2">
        <w:rPr>
          <w:rFonts w:ascii="Verdana" w:hAnsi="Verdana"/>
          <w:sz w:val="22"/>
          <w:szCs w:val="22"/>
        </w:rPr>
        <w:t>: Presupuesto</w:t>
      </w:r>
      <w:bookmarkEnd w:id="35"/>
    </w:p>
    <w:p w14:paraId="1FA143AC" w14:textId="77777777" w:rsidR="000162D3" w:rsidRPr="003E64F2" w:rsidRDefault="000162D3" w:rsidP="00A347E1">
      <w:pPr>
        <w:jc w:val="both"/>
        <w:rPr>
          <w:rFonts w:ascii="Verdana" w:hAnsi="Verdana"/>
          <w:sz w:val="22"/>
          <w:szCs w:val="22"/>
          <w:lang w:eastAsia="en-US"/>
        </w:rPr>
      </w:pPr>
    </w:p>
    <w:bookmarkStart w:id="36" w:name="_Toc42454814" w:displacedByCustomXml="next"/>
    <w:sdt>
      <w:sdtPr>
        <w:rPr>
          <w:rFonts w:ascii="Verdana" w:eastAsia="Times New Roman" w:hAnsi="Verdana" w:cs="Times New Roman"/>
          <w:b w:val="0"/>
          <w:bCs w:val="0"/>
          <w:color w:val="auto"/>
          <w:sz w:val="22"/>
          <w:szCs w:val="22"/>
          <w:lang w:eastAsia="es-ES"/>
        </w:rPr>
        <w:id w:val="78434537"/>
        <w:docPartObj>
          <w:docPartGallery w:val="Bibliographies"/>
          <w:docPartUnique/>
        </w:docPartObj>
      </w:sdtPr>
      <w:sdtContent>
        <w:p w14:paraId="08ADD22A" w14:textId="77777777" w:rsidR="00496950" w:rsidRPr="003E64F2" w:rsidRDefault="00496950" w:rsidP="00A347E1">
          <w:pPr>
            <w:pStyle w:val="Ttulo1"/>
            <w:spacing w:before="0" w:line="240" w:lineRule="auto"/>
            <w:jc w:val="both"/>
            <w:rPr>
              <w:rFonts w:ascii="Verdana" w:hAnsi="Verdana"/>
              <w:sz w:val="22"/>
              <w:szCs w:val="22"/>
            </w:rPr>
          </w:pPr>
          <w:r w:rsidRPr="003E64F2">
            <w:rPr>
              <w:rFonts w:ascii="Verdana" w:hAnsi="Verdana"/>
              <w:sz w:val="22"/>
              <w:szCs w:val="22"/>
            </w:rPr>
            <w:t>Bibliografía</w:t>
          </w:r>
          <w:bookmarkEnd w:id="36"/>
          <w:r w:rsidR="0044190C" w:rsidRPr="003E64F2">
            <w:rPr>
              <w:rFonts w:ascii="Verdana" w:hAnsi="Verdana"/>
              <w:sz w:val="22"/>
              <w:szCs w:val="22"/>
            </w:rPr>
            <w:fldChar w:fldCharType="begin"/>
          </w:r>
          <w:r w:rsidR="000162D3" w:rsidRPr="003E64F2">
            <w:rPr>
              <w:rFonts w:ascii="Verdana" w:hAnsi="Verdana"/>
              <w:sz w:val="22"/>
              <w:szCs w:val="22"/>
            </w:rPr>
            <w:instrText xml:space="preserve"> XE "Bibliografía" </w:instrText>
          </w:r>
          <w:r w:rsidR="0044190C" w:rsidRPr="003E64F2">
            <w:rPr>
              <w:rFonts w:ascii="Verdana" w:hAnsi="Verdana"/>
              <w:sz w:val="22"/>
              <w:szCs w:val="22"/>
            </w:rPr>
            <w:fldChar w:fldCharType="end"/>
          </w:r>
        </w:p>
        <w:p w14:paraId="0F643CF9" w14:textId="77777777" w:rsidR="00496950" w:rsidRPr="003E64F2" w:rsidRDefault="00496950" w:rsidP="00A347E1">
          <w:pPr>
            <w:jc w:val="both"/>
            <w:rPr>
              <w:rFonts w:ascii="Verdana" w:hAnsi="Verdana"/>
              <w:sz w:val="22"/>
              <w:szCs w:val="22"/>
              <w:lang w:eastAsia="en-US"/>
            </w:rPr>
          </w:pPr>
        </w:p>
        <w:sdt>
          <w:sdtPr>
            <w:rPr>
              <w:rFonts w:ascii="Verdana" w:hAnsi="Verdana"/>
              <w:sz w:val="22"/>
              <w:szCs w:val="22"/>
            </w:rPr>
            <w:id w:val="111145805"/>
            <w:bibliography/>
          </w:sdtPr>
          <w:sdtContent>
            <w:p w14:paraId="1383DA47" w14:textId="77777777" w:rsidR="00496950" w:rsidRPr="003E64F2" w:rsidRDefault="0044190C" w:rsidP="00A347E1">
              <w:pPr>
                <w:pStyle w:val="Bibliografa"/>
                <w:jc w:val="both"/>
                <w:rPr>
                  <w:rFonts w:ascii="Verdana" w:hAnsi="Verdana"/>
                  <w:noProof/>
                  <w:sz w:val="22"/>
                  <w:szCs w:val="22"/>
                </w:rPr>
              </w:pPr>
              <w:r w:rsidRPr="003E64F2">
                <w:rPr>
                  <w:rFonts w:ascii="Verdana" w:hAnsi="Verdana"/>
                  <w:sz w:val="22"/>
                  <w:szCs w:val="22"/>
                </w:rPr>
                <w:fldChar w:fldCharType="begin"/>
              </w:r>
              <w:r w:rsidR="00496950" w:rsidRPr="003E64F2">
                <w:rPr>
                  <w:rFonts w:ascii="Verdana" w:hAnsi="Verdana"/>
                  <w:sz w:val="22"/>
                  <w:szCs w:val="22"/>
                </w:rPr>
                <w:instrText xml:space="preserve"> BIBLIOGRAPHY </w:instrText>
              </w:r>
              <w:r w:rsidRPr="003E64F2">
                <w:rPr>
                  <w:rFonts w:ascii="Verdana" w:hAnsi="Verdana"/>
                  <w:sz w:val="22"/>
                  <w:szCs w:val="22"/>
                </w:rPr>
                <w:fldChar w:fldCharType="separate"/>
              </w:r>
              <w:r w:rsidR="00496950"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1. </w:t>
              </w:r>
              <w:r w:rsidR="00496950" w:rsidRPr="003E64F2">
                <w:rPr>
                  <w:rFonts w:ascii="Verdana" w:hAnsi="Verdana"/>
                  <w:b/>
                  <w:bCs/>
                  <w:noProof/>
                  <w:sz w:val="22"/>
                  <w:szCs w:val="22"/>
                </w:rPr>
                <w:t>Universidad de Sevilla. Bibliotecas.</w:t>
              </w:r>
              <w:r w:rsidR="00496950"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 Bibliografía y citas: UNE-ISO 690:2013. [En línea] 20 de marzo de 2018. [Citado el: 5 de mayo de 2018.] http://guiasbus.us.es/bibliografiaycitas/estilouneiso.</w:t>
              </w:r>
            </w:p>
            <w:p w14:paraId="445983A6" w14:textId="77777777" w:rsidR="00496950" w:rsidRPr="003E64F2" w:rsidRDefault="00496950" w:rsidP="00A347E1">
              <w:pPr>
                <w:jc w:val="both"/>
                <w:rPr>
                  <w:rFonts w:ascii="Verdana" w:hAnsi="Verdana"/>
                  <w:sz w:val="22"/>
                  <w:szCs w:val="22"/>
                </w:rPr>
              </w:pPr>
            </w:p>
            <w:p w14:paraId="391C5770" w14:textId="77777777" w:rsidR="00496950" w:rsidRPr="003E64F2" w:rsidRDefault="00496950" w:rsidP="00A347E1">
              <w:pPr>
                <w:pStyle w:val="Bibliografa"/>
                <w:jc w:val="both"/>
                <w:rPr>
                  <w:rFonts w:ascii="Verdana" w:hAnsi="Verdana"/>
                  <w:sz w:val="22"/>
                  <w:szCs w:val="22"/>
                </w:rPr>
              </w:pPr>
              <w:r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2. </w:t>
              </w:r>
              <w:r w:rsidRPr="003E64F2">
                <w:rPr>
                  <w:rFonts w:ascii="Verdana" w:hAnsi="Verdana"/>
                  <w:b/>
                  <w:bCs/>
                  <w:noProof/>
                  <w:sz w:val="22"/>
                  <w:szCs w:val="22"/>
                </w:rPr>
                <w:t>Microsoft.</w:t>
              </w:r>
              <w:r w:rsidRPr="003E64F2">
                <w:rPr>
                  <w:rFonts w:ascii="Verdana" w:hAnsi="Verdana"/>
                  <w:noProof/>
                  <w:sz w:val="22"/>
                  <w:szCs w:val="22"/>
                </w:rPr>
                <w:t xml:space="preserve"> Sugerencias para crear y realizar una presentación eficaz. [En línea] 2018. [Citado el: 5 de mayo de 2018.] https://support.office.com/es-es/article/sugerencias-para-crear-y-realizar-una-presentaci%C3%B3n-eficaz-f43156b0-20d2-4c51-8345-0c337cefb88b.</w:t>
              </w:r>
              <w:r w:rsidR="0044190C" w:rsidRPr="003E64F2">
                <w:rPr>
                  <w:rFonts w:ascii="Verdana" w:hAnsi="Verdana"/>
                  <w:sz w:val="22"/>
                  <w:szCs w:val="22"/>
                </w:rPr>
                <w:fldChar w:fldCharType="end"/>
              </w:r>
            </w:p>
          </w:sdtContent>
        </w:sdt>
      </w:sdtContent>
    </w:sdt>
    <w:sectPr w:rsidR="00496950" w:rsidRPr="003E64F2" w:rsidSect="000314B0">
      <w:headerReference w:type="default" r:id="rId13"/>
      <w:footerReference w:type="default" r:id="rId14"/>
      <w:type w:val="continuous"/>
      <w:pgSz w:w="11906" w:h="16838"/>
      <w:pgMar w:top="1418" w:right="1418" w:bottom="1418" w:left="1418" w:header="709" w:footer="709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CA2AC6" w14:textId="77777777" w:rsidR="00DB14A5" w:rsidRDefault="00DB14A5" w:rsidP="00A84D83">
      <w:r>
        <w:separator/>
      </w:r>
    </w:p>
  </w:endnote>
  <w:endnote w:type="continuationSeparator" w:id="0">
    <w:p w14:paraId="1B6AFE7E" w14:textId="77777777" w:rsidR="00DB14A5" w:rsidRDefault="00DB14A5" w:rsidP="00A84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338493"/>
      <w:docPartObj>
        <w:docPartGallery w:val="Page Numbers (Bottom of Page)"/>
        <w:docPartUnique/>
      </w:docPartObj>
    </w:sdtPr>
    <w:sdtContent>
      <w:p w14:paraId="75249187" w14:textId="7A5A4165" w:rsidR="00B3294A" w:rsidRPr="000162D3" w:rsidRDefault="00B3294A" w:rsidP="00C93239">
        <w:pPr>
          <w:pStyle w:val="Piedepgina"/>
        </w:pPr>
        <w:r>
          <w:rPr>
            <w:noProof/>
          </w:rPr>
          <w:pict w14:anchorId="5A712F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1" type="#_x0000_t32" style="position:absolute;left:0;text-align:left;margin-left:0;margin-top:-2.9pt;width:452.1pt;height:0;z-index:251661312;mso-position-horizontal-relative:text;mso-position-vertical-relative:text" o:connectortype="straight"/>
          </w:pict>
        </w:r>
        <w:r w:rsidRPr="00496950">
          <w:t xml:space="preserve">Página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 w:rsidRPr="00496950">
          <w:t xml:space="preserve"> de</w:t>
        </w:r>
        <w:r>
          <w:t xml:space="preserve"> 20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644BF" w14:textId="77777777" w:rsidR="00DB14A5" w:rsidRDefault="00DB14A5" w:rsidP="00A84D83">
      <w:r>
        <w:separator/>
      </w:r>
    </w:p>
  </w:footnote>
  <w:footnote w:type="continuationSeparator" w:id="0">
    <w:p w14:paraId="265F8FF7" w14:textId="77777777" w:rsidR="00DB14A5" w:rsidRDefault="00DB14A5" w:rsidP="00A84D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742AD" w14:textId="4214FCAC" w:rsidR="00B3294A" w:rsidRPr="00423213" w:rsidRDefault="00B3294A" w:rsidP="00423213">
    <w:pPr>
      <w:pStyle w:val="Encabezado"/>
      <w:jc w:val="center"/>
      <w:rPr>
        <w:rFonts w:ascii="Verdana" w:hAnsi="Verdana"/>
        <w:i/>
        <w:sz w:val="22"/>
        <w:szCs w:val="22"/>
      </w:rPr>
    </w:pPr>
    <w:r>
      <w:rPr>
        <w:rFonts w:ascii="Verdana" w:hAnsi="Verdana"/>
        <w:i/>
        <w:sz w:val="22"/>
        <w:szCs w:val="22"/>
      </w:rPr>
      <w:t>SUNSET</w:t>
    </w:r>
  </w:p>
  <w:p w14:paraId="4D65C1BC" w14:textId="77777777" w:rsidR="00B3294A" w:rsidRDefault="00B3294A">
    <w:pPr>
      <w:pStyle w:val="Encabezado"/>
    </w:pPr>
    <w:r>
      <w:rPr>
        <w:noProof/>
      </w:rPr>
      <w:pict w14:anchorId="5B4E005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4.85pt;width:452.1pt;height:0;z-index:251662336" o:connectortype="straigh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9FD"/>
    <w:multiLevelType w:val="hybridMultilevel"/>
    <w:tmpl w:val="15607E3C"/>
    <w:lvl w:ilvl="0" w:tplc="83CA46A2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96F2891"/>
    <w:multiLevelType w:val="hybridMultilevel"/>
    <w:tmpl w:val="2C226B1A"/>
    <w:lvl w:ilvl="0" w:tplc="0D8CFAB8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DF2089"/>
    <w:multiLevelType w:val="multilevel"/>
    <w:tmpl w:val="3FF4CE00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10D574DB"/>
    <w:multiLevelType w:val="hybridMultilevel"/>
    <w:tmpl w:val="9F46C54E"/>
    <w:lvl w:ilvl="0" w:tplc="0A861C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B2B2E"/>
    <w:multiLevelType w:val="hybridMultilevel"/>
    <w:tmpl w:val="E9889590"/>
    <w:lvl w:ilvl="0" w:tplc="AEB4B0B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1155F14"/>
    <w:multiLevelType w:val="hybridMultilevel"/>
    <w:tmpl w:val="3440FB70"/>
    <w:lvl w:ilvl="0" w:tplc="7ED2C3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A1A6A"/>
    <w:multiLevelType w:val="hybridMultilevel"/>
    <w:tmpl w:val="48D80362"/>
    <w:lvl w:ilvl="0" w:tplc="2F8450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631FF3"/>
    <w:multiLevelType w:val="hybridMultilevel"/>
    <w:tmpl w:val="8176EF14"/>
    <w:lvl w:ilvl="0" w:tplc="3F2CEC94">
      <w:start w:val="1"/>
      <w:numFmt w:val="upperLetter"/>
      <w:lvlText w:val="%1)"/>
      <w:lvlJc w:val="left"/>
      <w:pPr>
        <w:ind w:left="32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960" w:hanging="360"/>
      </w:pPr>
    </w:lvl>
    <w:lvl w:ilvl="2" w:tplc="0C0A001B" w:tentative="1">
      <w:start w:val="1"/>
      <w:numFmt w:val="lowerRoman"/>
      <w:lvlText w:val="%3."/>
      <w:lvlJc w:val="right"/>
      <w:pPr>
        <w:ind w:left="4680" w:hanging="180"/>
      </w:pPr>
    </w:lvl>
    <w:lvl w:ilvl="3" w:tplc="0C0A000F" w:tentative="1">
      <w:start w:val="1"/>
      <w:numFmt w:val="decimal"/>
      <w:lvlText w:val="%4."/>
      <w:lvlJc w:val="left"/>
      <w:pPr>
        <w:ind w:left="5400" w:hanging="360"/>
      </w:pPr>
    </w:lvl>
    <w:lvl w:ilvl="4" w:tplc="0C0A0019" w:tentative="1">
      <w:start w:val="1"/>
      <w:numFmt w:val="lowerLetter"/>
      <w:lvlText w:val="%5."/>
      <w:lvlJc w:val="left"/>
      <w:pPr>
        <w:ind w:left="6120" w:hanging="360"/>
      </w:pPr>
    </w:lvl>
    <w:lvl w:ilvl="5" w:tplc="0C0A001B" w:tentative="1">
      <w:start w:val="1"/>
      <w:numFmt w:val="lowerRoman"/>
      <w:lvlText w:val="%6."/>
      <w:lvlJc w:val="right"/>
      <w:pPr>
        <w:ind w:left="6840" w:hanging="180"/>
      </w:pPr>
    </w:lvl>
    <w:lvl w:ilvl="6" w:tplc="0C0A000F" w:tentative="1">
      <w:start w:val="1"/>
      <w:numFmt w:val="decimal"/>
      <w:lvlText w:val="%7."/>
      <w:lvlJc w:val="left"/>
      <w:pPr>
        <w:ind w:left="7560" w:hanging="360"/>
      </w:pPr>
    </w:lvl>
    <w:lvl w:ilvl="7" w:tplc="0C0A0019" w:tentative="1">
      <w:start w:val="1"/>
      <w:numFmt w:val="lowerLetter"/>
      <w:lvlText w:val="%8."/>
      <w:lvlJc w:val="left"/>
      <w:pPr>
        <w:ind w:left="8280" w:hanging="360"/>
      </w:pPr>
    </w:lvl>
    <w:lvl w:ilvl="8" w:tplc="0C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 w15:restartNumberingAfterBreak="0">
    <w:nsid w:val="305C73A8"/>
    <w:multiLevelType w:val="hybridMultilevel"/>
    <w:tmpl w:val="C492D18E"/>
    <w:lvl w:ilvl="0" w:tplc="2E6A00E6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8B780F"/>
    <w:multiLevelType w:val="hybridMultilevel"/>
    <w:tmpl w:val="19CCEA4A"/>
    <w:lvl w:ilvl="0" w:tplc="95707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7508C6"/>
    <w:multiLevelType w:val="multilevel"/>
    <w:tmpl w:val="75B88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4504D6"/>
    <w:multiLevelType w:val="hybridMultilevel"/>
    <w:tmpl w:val="DF382B4A"/>
    <w:lvl w:ilvl="0" w:tplc="B42815A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B712158"/>
    <w:multiLevelType w:val="hybridMultilevel"/>
    <w:tmpl w:val="8F7AC400"/>
    <w:lvl w:ilvl="0" w:tplc="A5E83C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30DB9"/>
    <w:multiLevelType w:val="hybridMultilevel"/>
    <w:tmpl w:val="B9660DBE"/>
    <w:lvl w:ilvl="0" w:tplc="CD6EA5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67059B"/>
    <w:multiLevelType w:val="hybridMultilevel"/>
    <w:tmpl w:val="F2B25F7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AA71A8"/>
    <w:multiLevelType w:val="hybridMultilevel"/>
    <w:tmpl w:val="99AA7E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05A8C"/>
    <w:multiLevelType w:val="hybridMultilevel"/>
    <w:tmpl w:val="59C08F4C"/>
    <w:lvl w:ilvl="0" w:tplc="D2CEC5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057791"/>
    <w:multiLevelType w:val="hybridMultilevel"/>
    <w:tmpl w:val="03507D9A"/>
    <w:lvl w:ilvl="0" w:tplc="D23CF17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EF41EA7"/>
    <w:multiLevelType w:val="hybridMultilevel"/>
    <w:tmpl w:val="F3AA61F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692DA2"/>
    <w:multiLevelType w:val="hybridMultilevel"/>
    <w:tmpl w:val="ABC88682"/>
    <w:lvl w:ilvl="0" w:tplc="CC1CF6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8E35790"/>
    <w:multiLevelType w:val="hybridMultilevel"/>
    <w:tmpl w:val="9A041A3C"/>
    <w:lvl w:ilvl="0" w:tplc="C950AAA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7488C"/>
    <w:multiLevelType w:val="hybridMultilevel"/>
    <w:tmpl w:val="30D48D58"/>
    <w:lvl w:ilvl="0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607F3311"/>
    <w:multiLevelType w:val="hybridMultilevel"/>
    <w:tmpl w:val="584E2892"/>
    <w:lvl w:ilvl="0" w:tplc="A5B48FC0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63E74F60"/>
    <w:multiLevelType w:val="hybridMultilevel"/>
    <w:tmpl w:val="BA8642E8"/>
    <w:lvl w:ilvl="0" w:tplc="FDF65B4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5361A2C"/>
    <w:multiLevelType w:val="hybridMultilevel"/>
    <w:tmpl w:val="B314AB8C"/>
    <w:lvl w:ilvl="0" w:tplc="9992140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5E7032"/>
    <w:multiLevelType w:val="hybridMultilevel"/>
    <w:tmpl w:val="331ACE5C"/>
    <w:lvl w:ilvl="0" w:tplc="B3926B56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0E4BBA"/>
    <w:multiLevelType w:val="hybridMultilevel"/>
    <w:tmpl w:val="44D89D08"/>
    <w:lvl w:ilvl="0" w:tplc="37645F2A">
      <w:start w:val="1"/>
      <w:numFmt w:val="bullet"/>
      <w:lvlText w:val="-"/>
      <w:lvlJc w:val="left"/>
      <w:pPr>
        <w:ind w:left="1068" w:hanging="360"/>
      </w:pPr>
      <w:rPr>
        <w:rFonts w:ascii="Verdana" w:eastAsia="Times New Roman" w:hAnsi="Verdana" w:cs="Times New Roman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A6F7889"/>
    <w:multiLevelType w:val="hybridMultilevel"/>
    <w:tmpl w:val="8948161C"/>
    <w:lvl w:ilvl="0" w:tplc="88769F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D6B7C9A"/>
    <w:multiLevelType w:val="hybridMultilevel"/>
    <w:tmpl w:val="CDC45206"/>
    <w:lvl w:ilvl="0" w:tplc="0C0A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82441FE"/>
    <w:multiLevelType w:val="hybridMultilevel"/>
    <w:tmpl w:val="BDA05074"/>
    <w:lvl w:ilvl="0" w:tplc="38B021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9B97E1A"/>
    <w:multiLevelType w:val="hybridMultilevel"/>
    <w:tmpl w:val="8FD67D9C"/>
    <w:lvl w:ilvl="0" w:tplc="1B3AE18E">
      <w:start w:val="1"/>
      <w:numFmt w:val="upperLetter"/>
      <w:lvlText w:val="%1)"/>
      <w:lvlJc w:val="left"/>
      <w:pPr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600" w:hanging="360"/>
      </w:pPr>
    </w:lvl>
    <w:lvl w:ilvl="2" w:tplc="0C0A001B" w:tentative="1">
      <w:start w:val="1"/>
      <w:numFmt w:val="lowerRoman"/>
      <w:lvlText w:val="%3."/>
      <w:lvlJc w:val="right"/>
      <w:pPr>
        <w:ind w:left="4320" w:hanging="180"/>
      </w:pPr>
    </w:lvl>
    <w:lvl w:ilvl="3" w:tplc="0C0A000F" w:tentative="1">
      <w:start w:val="1"/>
      <w:numFmt w:val="decimal"/>
      <w:lvlText w:val="%4."/>
      <w:lvlJc w:val="left"/>
      <w:pPr>
        <w:ind w:left="5040" w:hanging="360"/>
      </w:pPr>
    </w:lvl>
    <w:lvl w:ilvl="4" w:tplc="0C0A0019" w:tentative="1">
      <w:start w:val="1"/>
      <w:numFmt w:val="lowerLetter"/>
      <w:lvlText w:val="%5."/>
      <w:lvlJc w:val="left"/>
      <w:pPr>
        <w:ind w:left="5760" w:hanging="360"/>
      </w:pPr>
    </w:lvl>
    <w:lvl w:ilvl="5" w:tplc="0C0A001B" w:tentative="1">
      <w:start w:val="1"/>
      <w:numFmt w:val="lowerRoman"/>
      <w:lvlText w:val="%6."/>
      <w:lvlJc w:val="right"/>
      <w:pPr>
        <w:ind w:left="6480" w:hanging="180"/>
      </w:pPr>
    </w:lvl>
    <w:lvl w:ilvl="6" w:tplc="0C0A000F" w:tentative="1">
      <w:start w:val="1"/>
      <w:numFmt w:val="decimal"/>
      <w:lvlText w:val="%7."/>
      <w:lvlJc w:val="left"/>
      <w:pPr>
        <w:ind w:left="7200" w:hanging="360"/>
      </w:pPr>
    </w:lvl>
    <w:lvl w:ilvl="7" w:tplc="0C0A0019" w:tentative="1">
      <w:start w:val="1"/>
      <w:numFmt w:val="lowerLetter"/>
      <w:lvlText w:val="%8."/>
      <w:lvlJc w:val="left"/>
      <w:pPr>
        <w:ind w:left="7920" w:hanging="360"/>
      </w:pPr>
    </w:lvl>
    <w:lvl w:ilvl="8" w:tplc="0C0A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7B51330B"/>
    <w:multiLevelType w:val="hybridMultilevel"/>
    <w:tmpl w:val="FDC870A8"/>
    <w:lvl w:ilvl="0" w:tplc="0B42227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15"/>
  </w:num>
  <w:num w:numId="4">
    <w:abstractNumId w:val="20"/>
  </w:num>
  <w:num w:numId="5">
    <w:abstractNumId w:val="10"/>
  </w:num>
  <w:num w:numId="6">
    <w:abstractNumId w:val="8"/>
  </w:num>
  <w:num w:numId="7">
    <w:abstractNumId w:val="25"/>
  </w:num>
  <w:num w:numId="8">
    <w:abstractNumId w:val="26"/>
  </w:num>
  <w:num w:numId="9">
    <w:abstractNumId w:val="18"/>
  </w:num>
  <w:num w:numId="10">
    <w:abstractNumId w:val="14"/>
  </w:num>
  <w:num w:numId="11">
    <w:abstractNumId w:val="1"/>
  </w:num>
  <w:num w:numId="12">
    <w:abstractNumId w:val="11"/>
  </w:num>
  <w:num w:numId="13">
    <w:abstractNumId w:val="23"/>
  </w:num>
  <w:num w:numId="14">
    <w:abstractNumId w:val="29"/>
  </w:num>
  <w:num w:numId="15">
    <w:abstractNumId w:val="6"/>
  </w:num>
  <w:num w:numId="16">
    <w:abstractNumId w:val="0"/>
  </w:num>
  <w:num w:numId="17">
    <w:abstractNumId w:val="3"/>
  </w:num>
  <w:num w:numId="18">
    <w:abstractNumId w:val="13"/>
  </w:num>
  <w:num w:numId="19">
    <w:abstractNumId w:val="31"/>
  </w:num>
  <w:num w:numId="20">
    <w:abstractNumId w:val="4"/>
  </w:num>
  <w:num w:numId="21">
    <w:abstractNumId w:val="21"/>
  </w:num>
  <w:num w:numId="22">
    <w:abstractNumId w:val="12"/>
  </w:num>
  <w:num w:numId="23">
    <w:abstractNumId w:val="22"/>
  </w:num>
  <w:num w:numId="24">
    <w:abstractNumId w:val="17"/>
  </w:num>
  <w:num w:numId="25">
    <w:abstractNumId w:val="24"/>
  </w:num>
  <w:num w:numId="26">
    <w:abstractNumId w:val="30"/>
  </w:num>
  <w:num w:numId="27">
    <w:abstractNumId w:val="7"/>
  </w:num>
  <w:num w:numId="28">
    <w:abstractNumId w:val="28"/>
  </w:num>
  <w:num w:numId="29">
    <w:abstractNumId w:val="16"/>
  </w:num>
  <w:num w:numId="30">
    <w:abstractNumId w:val="27"/>
  </w:num>
  <w:num w:numId="31">
    <w:abstractNumId w:val="19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1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1C08"/>
    <w:rsid w:val="000162D3"/>
    <w:rsid w:val="000314B0"/>
    <w:rsid w:val="00077FD7"/>
    <w:rsid w:val="000F5A01"/>
    <w:rsid w:val="00104A9F"/>
    <w:rsid w:val="00113A0B"/>
    <w:rsid w:val="00126451"/>
    <w:rsid w:val="00161055"/>
    <w:rsid w:val="001618FC"/>
    <w:rsid w:val="001765A3"/>
    <w:rsid w:val="001902E4"/>
    <w:rsid w:val="002060F4"/>
    <w:rsid w:val="002137B6"/>
    <w:rsid w:val="00235EB8"/>
    <w:rsid w:val="002653BC"/>
    <w:rsid w:val="00274D43"/>
    <w:rsid w:val="002859AC"/>
    <w:rsid w:val="002B77F5"/>
    <w:rsid w:val="002D09E3"/>
    <w:rsid w:val="00343A05"/>
    <w:rsid w:val="00362802"/>
    <w:rsid w:val="00364010"/>
    <w:rsid w:val="00372A05"/>
    <w:rsid w:val="003B6E75"/>
    <w:rsid w:val="003E64F2"/>
    <w:rsid w:val="00404556"/>
    <w:rsid w:val="00423213"/>
    <w:rsid w:val="0044190C"/>
    <w:rsid w:val="00477A26"/>
    <w:rsid w:val="0049299B"/>
    <w:rsid w:val="00496950"/>
    <w:rsid w:val="004A408F"/>
    <w:rsid w:val="004A7C78"/>
    <w:rsid w:val="004E2D3E"/>
    <w:rsid w:val="004F20C0"/>
    <w:rsid w:val="005133B3"/>
    <w:rsid w:val="00557123"/>
    <w:rsid w:val="005D02DB"/>
    <w:rsid w:val="005F06E3"/>
    <w:rsid w:val="00643937"/>
    <w:rsid w:val="00684868"/>
    <w:rsid w:val="006A5FFD"/>
    <w:rsid w:val="006F4409"/>
    <w:rsid w:val="00710C02"/>
    <w:rsid w:val="007226A7"/>
    <w:rsid w:val="00753C55"/>
    <w:rsid w:val="00783B9F"/>
    <w:rsid w:val="00791F50"/>
    <w:rsid w:val="007963F0"/>
    <w:rsid w:val="00797268"/>
    <w:rsid w:val="007A1C08"/>
    <w:rsid w:val="007A659E"/>
    <w:rsid w:val="007F7BBC"/>
    <w:rsid w:val="00805254"/>
    <w:rsid w:val="00814C93"/>
    <w:rsid w:val="00897393"/>
    <w:rsid w:val="008A6B11"/>
    <w:rsid w:val="008E7A5B"/>
    <w:rsid w:val="008F6223"/>
    <w:rsid w:val="009A2DCD"/>
    <w:rsid w:val="009C31A7"/>
    <w:rsid w:val="00A0116F"/>
    <w:rsid w:val="00A27DE6"/>
    <w:rsid w:val="00A347E1"/>
    <w:rsid w:val="00A3679B"/>
    <w:rsid w:val="00A659C9"/>
    <w:rsid w:val="00A7173F"/>
    <w:rsid w:val="00A84D83"/>
    <w:rsid w:val="00A8646D"/>
    <w:rsid w:val="00A95D37"/>
    <w:rsid w:val="00B03AA5"/>
    <w:rsid w:val="00B0753D"/>
    <w:rsid w:val="00B2089B"/>
    <w:rsid w:val="00B3294A"/>
    <w:rsid w:val="00B75FD6"/>
    <w:rsid w:val="00BA60BC"/>
    <w:rsid w:val="00BB5147"/>
    <w:rsid w:val="00BC5E53"/>
    <w:rsid w:val="00BE4740"/>
    <w:rsid w:val="00C93239"/>
    <w:rsid w:val="00DB14A5"/>
    <w:rsid w:val="00DC0DAE"/>
    <w:rsid w:val="00DE4ACC"/>
    <w:rsid w:val="00E070BA"/>
    <w:rsid w:val="00E20D43"/>
    <w:rsid w:val="00E3756C"/>
    <w:rsid w:val="00E52DBF"/>
    <w:rsid w:val="00E66987"/>
    <w:rsid w:val="00E81D63"/>
    <w:rsid w:val="00EA1B89"/>
    <w:rsid w:val="00EA6A9E"/>
    <w:rsid w:val="00EF0994"/>
    <w:rsid w:val="00F12FB8"/>
    <w:rsid w:val="00F7016F"/>
    <w:rsid w:val="00F82512"/>
    <w:rsid w:val="00FF0FB9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2523B305"/>
  <w15:docId w15:val="{A56882F5-1E88-4F6E-A882-F0170F3A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56C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96950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045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1C08"/>
    <w:pPr>
      <w:ind w:left="708"/>
    </w:pPr>
  </w:style>
  <w:style w:type="paragraph" w:styleId="Descripcin">
    <w:name w:val="caption"/>
    <w:basedOn w:val="Normal"/>
    <w:next w:val="Normal"/>
    <w:uiPriority w:val="35"/>
    <w:unhideWhenUsed/>
    <w:qFormat/>
    <w:rsid w:val="001765A3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F06E3"/>
    <w:rPr>
      <w:color w:val="0000FF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B75FD6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unhideWhenUsed/>
    <w:rsid w:val="00A84D83"/>
  </w:style>
  <w:style w:type="paragraph" w:styleId="Encabezado">
    <w:name w:val="header"/>
    <w:basedOn w:val="Normal"/>
    <w:link w:val="EncabezadoCar"/>
    <w:uiPriority w:val="99"/>
    <w:unhideWhenUsed/>
    <w:rsid w:val="00A84D8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4D83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93239"/>
    <w:pPr>
      <w:tabs>
        <w:tab w:val="center" w:pos="4252"/>
        <w:tab w:val="right" w:pos="8504"/>
      </w:tabs>
      <w:jc w:val="right"/>
    </w:pPr>
    <w:rPr>
      <w:i/>
    </w:rPr>
  </w:style>
  <w:style w:type="character" w:customStyle="1" w:styleId="PiedepginaCar">
    <w:name w:val="Pie de página Car"/>
    <w:basedOn w:val="Fuentedeprrafopredeter"/>
    <w:link w:val="Piedepgina"/>
    <w:uiPriority w:val="99"/>
    <w:rsid w:val="00C93239"/>
    <w:rPr>
      <w:i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D8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D8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969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Bibliografa">
    <w:name w:val="Bibliography"/>
    <w:basedOn w:val="Normal"/>
    <w:next w:val="Normal"/>
    <w:uiPriority w:val="37"/>
    <w:unhideWhenUsed/>
    <w:rsid w:val="00496950"/>
  </w:style>
  <w:style w:type="character" w:customStyle="1" w:styleId="st">
    <w:name w:val="st"/>
    <w:basedOn w:val="Fuentedeprrafopredeter"/>
    <w:rsid w:val="000F5A01"/>
  </w:style>
  <w:style w:type="table" w:styleId="Tablaconcuadrcula">
    <w:name w:val="Table Grid"/>
    <w:basedOn w:val="Tablanormal"/>
    <w:uiPriority w:val="59"/>
    <w:rsid w:val="00364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04556"/>
    <w:pPr>
      <w:spacing w:before="240" w:line="259" w:lineRule="auto"/>
      <w:outlineLvl w:val="9"/>
    </w:pPr>
    <w:rPr>
      <w:b w:val="0"/>
      <w:bCs w:val="0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4556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4045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Referenciaintensa">
    <w:name w:val="Intense Reference"/>
    <w:basedOn w:val="Fuentedeprrafopredeter"/>
    <w:uiPriority w:val="32"/>
    <w:qFormat/>
    <w:rsid w:val="00404556"/>
    <w:rPr>
      <w:b/>
      <w:bCs/>
      <w:smallCaps/>
      <w:color w:val="4F81BD" w:themeColor="accent1"/>
      <w:spacing w:val="5"/>
    </w:rPr>
  </w:style>
  <w:style w:type="paragraph" w:styleId="TDC2">
    <w:name w:val="toc 2"/>
    <w:basedOn w:val="Normal"/>
    <w:next w:val="Normal"/>
    <w:autoRedefine/>
    <w:uiPriority w:val="39"/>
    <w:unhideWhenUsed/>
    <w:rsid w:val="00404556"/>
    <w:pPr>
      <w:spacing w:after="100"/>
      <w:ind w:left="240"/>
    </w:pPr>
  </w:style>
  <w:style w:type="character" w:styleId="Referenciasutil">
    <w:name w:val="Subtle Reference"/>
    <w:basedOn w:val="Fuentedeprrafopredeter"/>
    <w:uiPriority w:val="31"/>
    <w:qFormat/>
    <w:rsid w:val="00404556"/>
    <w:rPr>
      <w:smallCaps/>
      <w:color w:val="5A5A5A" w:themeColor="text1" w:themeTint="A5"/>
    </w:rPr>
  </w:style>
  <w:style w:type="character" w:styleId="Ttulodellibro">
    <w:name w:val="Book Title"/>
    <w:basedOn w:val="Fuentedeprrafopredeter"/>
    <w:uiPriority w:val="33"/>
    <w:qFormat/>
    <w:rsid w:val="0064393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uarez\Datos%20de%20programa\Microsoft\Plantillas\Normal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Uni181</b:Tag>
    <b:SourceType>InternetSite</b:SourceType>
    <b:Guid>{D8198397-9945-447B-B44D-1F0791CB2121}</b:Guid>
    <b:Author>
      <b:Author>
        <b:Corporate>Universidad de Sevilla. Bibliotecas</b:Corporate>
      </b:Author>
    </b:Author>
    <b:Title>Bibliografía y citas: UNE-ISO 690:2013</b:Title>
    <b:Year>2018</b:Year>
    <b:Month>marzo</b:Month>
    <b:Day>20</b:Day>
    <b:URL>http://guiasbus.us.es/bibliografiaycitas/estilouneiso</b:URL>
    <b:YearAccessed>2018</b:YearAccessed>
    <b:MonthAccessed>mayo</b:MonthAccessed>
    <b:DayAccessed>5</b:DayAccessed>
    <b:RefOrder>1</b:RefOrder>
  </b:Source>
  <b:Source>
    <b:Tag>Mic18</b:Tag>
    <b:SourceType>InternetSite</b:SourceType>
    <b:Guid>{082ED90B-D71E-4B30-A1DC-1DF9416441CC}</b:Guid>
    <b:Author>
      <b:Author>
        <b:Corporate>Microsoft</b:Corporate>
      </b:Author>
    </b:Author>
    <b:Title>Sugerencias para crear y realizar una presentación eficaz</b:Title>
    <b:Year>2018</b:Year>
    <b:YearAccessed>2018</b:YearAccessed>
    <b:MonthAccessed>mayo</b:MonthAccessed>
    <b:DayAccessed>5</b:DayAccessed>
    <b:URL>https://support.office.com/es-es/article/sugerencias-para-crear-y-realizar-una-presentaci%C3%B3n-eficaz-f43156b0-20d2-4c51-8345-0c337cefb88b</b:URL>
    <b:RefOrder>2</b:RefOrder>
  </b:Source>
</b:Sources>
</file>

<file path=customXml/itemProps1.xml><?xml version="1.0" encoding="utf-8"?>
<ds:datastoreItem xmlns:ds="http://schemas.openxmlformats.org/officeDocument/2006/customXml" ds:itemID="{EBFA103F-ADE0-46CC-8D72-7217EE783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645</TotalTime>
  <Pages>24</Pages>
  <Words>5144</Words>
  <Characters>28294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Proyecto de Desarrollo de Aplicaciones Web</vt:lpstr>
    </vt:vector>
  </TitlesOfParts>
  <Company/>
  <LinksUpToDate>false</LinksUpToDate>
  <CharactersWithSpaces>33372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Proyecto de Desarrollo de Aplicaciones Web</dc:title>
  <dc:subject/>
  <cp:keywords/>
  <dc:description/>
  <cp:lastModifiedBy>Riki Valero</cp:lastModifiedBy>
  <cp:revision>36</cp:revision>
  <dcterms:created xsi:type="dcterms:W3CDTF">2018-05-07T02:41:00Z</dcterms:created>
  <dcterms:modified xsi:type="dcterms:W3CDTF">2020-06-07T19:10:00Z</dcterms:modified>
</cp:coreProperties>
</file>